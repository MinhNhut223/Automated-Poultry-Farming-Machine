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3B8E40B" w14:textId="77777777" w:rsidTr="00A43A5B">
        <w:trPr>
          <w:cantSplit/>
          <w:trHeight w:val="4488"/>
        </w:trPr>
        <w:tc>
          <w:tcPr>
            <w:tcW w:w="6285" w:type="dxa"/>
          </w:tcPr>
          <w:p w14:paraId="19E6C0A4" w14:textId="25F78002" w:rsidR="00F448BC" w:rsidRDefault="003A1EFD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F689F2" wp14:editId="7ED98559">
                  <wp:extent cx="3853815" cy="2081530"/>
                  <wp:effectExtent l="0" t="0" r="0" b="0"/>
                  <wp:docPr id="111620087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20087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3089FF64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44790D5A" w14:textId="14397AD5" w:rsidR="00B77317" w:rsidRPr="00CD1539" w:rsidRDefault="003A1EFD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khung</w:t>
                  </w:r>
                </w:p>
                <w:p w14:paraId="730201E5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2F0FA3FB" w14:textId="71EAB80D" w:rsidR="00B77317" w:rsidRPr="00CD1539" w:rsidRDefault="003A1EFD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December 27,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06129C58" w14:textId="0D9D7C8F" w:rsidR="00B77317" w:rsidRPr="00CD1539" w:rsidRDefault="003A1EFD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13048C60" w14:textId="5790E1CA" w:rsidR="00B77317" w:rsidRPr="006A441F" w:rsidRDefault="003A1EFD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4441CAA4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391761DD" w14:textId="7725DDA4" w:rsidR="00B77317" w:rsidRDefault="003A1EFD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4AA0A23F" w14:textId="77A5B2C3" w:rsidR="003A1EFD" w:rsidRDefault="001041F1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6226120" w:history="1">
                        <w:r w:rsidR="003A1EFD" w:rsidRPr="00D5047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3A1EFD">
                          <w:rPr>
                            <w:noProof/>
                            <w:webHidden/>
                          </w:rPr>
                          <w:tab/>
                        </w:r>
                        <w:r w:rsidR="003A1EF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A1EFD">
                          <w:rPr>
                            <w:noProof/>
                            <w:webHidden/>
                          </w:rPr>
                          <w:instrText xml:space="preserve"> PAGEREF _Toc186226120 \h </w:instrText>
                        </w:r>
                        <w:r w:rsidR="003A1EFD">
                          <w:rPr>
                            <w:noProof/>
                            <w:webHidden/>
                          </w:rPr>
                        </w:r>
                        <w:r w:rsidR="003A1EF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A1EFD">
                          <w:rPr>
                            <w:noProof/>
                            <w:webHidden/>
                          </w:rPr>
                          <w:t>1</w:t>
                        </w:r>
                        <w:r w:rsidR="003A1EF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7D1F69" w14:textId="23B4D411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21" w:history="1">
                        <w:r w:rsidRPr="00D5047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2AAE6C" w14:textId="17E9C06A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22" w:history="1">
                        <w:r w:rsidRPr="00D5047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67256AD" w14:textId="7062CCC1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23" w:history="1">
                        <w:r w:rsidRPr="00D50479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B7404D5" w14:textId="277FE833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24" w:history="1">
                        <w:r w:rsidRPr="00D50479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CEA655A" w14:textId="39D47893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25" w:history="1">
                        <w:r w:rsidRPr="00D5047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73EFED8" w14:textId="65A11554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26" w:history="1">
                        <w:r w:rsidRPr="00D5047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C37372" w14:textId="251A408A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27" w:history="1">
                        <w:r w:rsidRPr="00D50479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30A120" w14:textId="070AE35E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28" w:history="1">
                        <w:r w:rsidRPr="00D50479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A211C1" w14:textId="561F97E3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29" w:history="1">
                        <w:r w:rsidRPr="00D5047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_Toc186226129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8FFDBE" w14:textId="7F182F07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30" w:history="1">
                        <w:r w:rsidRPr="00D50479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60639B0" w14:textId="01815510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31" w:history="1">
                        <w:r w:rsidRPr="00D50479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7E002B6" w14:textId="1FD82BD8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32" w:history="1">
                        <w:r w:rsidRPr="00D50479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7D4B791" w14:textId="05277896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33" w:history="1">
                        <w:r w:rsidRPr="00D5047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_Toc186226133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92F90A" w14:textId="3E6A41FC" w:rsidR="003A1EFD" w:rsidRDefault="003A1EFD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6226134" w:history="1">
                        <w:r w:rsidRPr="00D50479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_Toc186226134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1124083" w14:textId="4F68B36C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2B07C262" w14:textId="77777777" w:rsidR="00F448BC" w:rsidRDefault="00F448BC" w:rsidP="00A5373F"/>
        </w:tc>
      </w:tr>
      <w:tr w:rsidR="00F448BC" w14:paraId="60221558" w14:textId="77777777" w:rsidTr="00BE081A">
        <w:trPr>
          <w:cantSplit/>
          <w:trHeight w:val="3924"/>
        </w:trPr>
        <w:tc>
          <w:tcPr>
            <w:tcW w:w="6285" w:type="dxa"/>
          </w:tcPr>
          <w:p w14:paraId="47116DE9" w14:textId="6FF3F17C" w:rsidR="00C27B5D" w:rsidRDefault="003A1EFD" w:rsidP="00C27B5D">
            <w:pPr>
              <w:pStyle w:val="Heading1"/>
            </w:pPr>
            <w:bookmarkStart w:id="0" w:name="_Toc186226120"/>
            <w:r>
              <w:t>Description</w:t>
            </w:r>
            <w:bookmarkEnd w:id="0"/>
          </w:p>
          <w:p w14:paraId="02B25D6A" w14:textId="74A4342D" w:rsidR="00F448BC" w:rsidRPr="00E65D6E" w:rsidRDefault="003A1EFD" w:rsidP="00FF408C">
            <w:r>
              <w:t>No Data</w:t>
            </w:r>
          </w:p>
        </w:tc>
        <w:tc>
          <w:tcPr>
            <w:tcW w:w="4713" w:type="dxa"/>
            <w:vMerge/>
          </w:tcPr>
          <w:p w14:paraId="0FB64FDA" w14:textId="77777777" w:rsidR="00F448BC" w:rsidRPr="00A33AA4" w:rsidRDefault="00F448BC" w:rsidP="00840CC7">
            <w:pPr>
              <w:pStyle w:val="TOC3"/>
            </w:pPr>
          </w:p>
        </w:tc>
      </w:tr>
    </w:tbl>
    <w:p w14:paraId="1699B5D3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D5B1793" w14:textId="77777777" w:rsidTr="00DD03CF">
        <w:tc>
          <w:tcPr>
            <w:tcW w:w="11016" w:type="dxa"/>
          </w:tcPr>
          <w:p w14:paraId="21E125DD" w14:textId="7B68463E" w:rsidR="00343025" w:rsidRDefault="003A1EFD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86226121"/>
            <w:r>
              <w:lastRenderedPageBreak/>
              <w:t>Assumptions</w:t>
            </w:r>
            <w:bookmarkEnd w:id="4"/>
          </w:p>
          <w:p w14:paraId="2B8DE370" w14:textId="436F8DF1" w:rsidR="00A96F2C" w:rsidRDefault="00A96F2C" w:rsidP="00A96F2C"/>
        </w:tc>
      </w:tr>
    </w:tbl>
    <w:p w14:paraId="2AA46514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D06345B" w14:textId="77777777" w:rsidTr="00ED5A01">
        <w:tc>
          <w:tcPr>
            <w:tcW w:w="11016" w:type="dxa"/>
          </w:tcPr>
          <w:p w14:paraId="7FC681B6" w14:textId="438E635C" w:rsidR="00FF408C" w:rsidRDefault="003A1EFD" w:rsidP="00FF408C">
            <w:pPr>
              <w:pStyle w:val="Heading1"/>
            </w:pPr>
            <w:bookmarkStart w:id="5" w:name="_Toc186226122"/>
            <w:r>
              <w:lastRenderedPageBreak/>
              <w:t>Model Information</w:t>
            </w:r>
            <w:bookmarkEnd w:id="5"/>
          </w:p>
          <w:p w14:paraId="7D6B0DF6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71ED6285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7D6AF3D" w14:textId="77777777" w:rsidTr="00077EA0">
                    <w:tc>
                      <w:tcPr>
                        <w:tcW w:w="8640" w:type="dxa"/>
                      </w:tcPr>
                      <w:p w14:paraId="0F039779" w14:textId="4BDF6C0D" w:rsidR="00077EA0" w:rsidRDefault="003A1EFD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lastRenderedPageBreak/>
                          <w:drawing>
                            <wp:inline distT="0" distB="0" distL="0" distR="0" wp14:anchorId="554117FF" wp14:editId="77FEA3A9">
                              <wp:extent cx="5349240" cy="2889885"/>
                              <wp:effectExtent l="0" t="0" r="3810" b="5715"/>
                              <wp:docPr id="1185952447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85952447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898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0D6611" w14:textId="6FFB9156" w:rsidR="00C16188" w:rsidRDefault="003A1EFD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khung</w:t>
                  </w:r>
                </w:p>
                <w:p w14:paraId="771168C6" w14:textId="0F0B644D" w:rsidR="00C16188" w:rsidRDefault="003A1EFD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Default&lt;As Machined&gt;</w:t>
                  </w:r>
                </w:p>
              </w:tc>
            </w:tr>
            <w:tr w:rsidR="00224CED" w14:paraId="23945273" w14:textId="77777777" w:rsidTr="003F22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DA1645F" w14:textId="60721DF0" w:rsidR="00224CED" w:rsidRDefault="003A1EFD" w:rsidP="00C16188"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Beam Bodies:</w:t>
                  </w:r>
                </w:p>
              </w:tc>
            </w:tr>
            <w:tr w:rsidR="004B3022" w14:paraId="379B232C" w14:textId="77777777" w:rsidTr="003E0E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2BD9A0" w14:textId="5BED755F" w:rsidR="004B3022" w:rsidRDefault="003A1EFD" w:rsidP="003E0E80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488C6C" w14:textId="41AB01FF" w:rsidR="004B3022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Formulation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3FAEAD" w14:textId="1E465BEB" w:rsidR="004B3022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1CF978" w14:textId="360B10FE" w:rsidR="004B3022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3A1EFD" w14:paraId="5B4F2404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6AF206" w14:textId="14530E81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1( C:\THUVIENSOLIDWORKS\ALUMINUM FRAMES25102020\SERI 5 (20,40)\20X20S5 - IS MISSING(1)[8])</w:t>
                  </w:r>
                </w:p>
                <w:p w14:paraId="26D3AD51" w14:textId="6197B8D6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ACCDCD" w14:textId="72869E19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49C8F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176828F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7570AD0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Length:780mm</w:t>
                  </w:r>
                </w:p>
                <w:p w14:paraId="20229031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Volume:0.000134512m^3</w:t>
                  </w:r>
                </w:p>
                <w:p w14:paraId="1C34F04B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4C8E5B9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Mass:0.363182kg</w:t>
                  </w:r>
                </w:p>
                <w:p w14:paraId="7F255F23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Weight:3.55919N</w:t>
                  </w:r>
                </w:p>
                <w:p w14:paraId="7D5FEEFC" w14:textId="0C5DA23B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D7FC6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64603E9E" w14:textId="52FB1266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76A21228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258785" w14:textId="4C549B59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2( C:\THUVIENSOLIDWORKS\ALUMINUM FRAMES25102020\SERI 5 (20,40)\20X20S5 - IS MISSING(1)[6])</w:t>
                  </w:r>
                </w:p>
                <w:p w14:paraId="68CCB987" w14:textId="04FDAD1F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F66370" w14:textId="5F011EC3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C90DF7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3ECE1DEB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3CFE3367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Length:780mm</w:t>
                  </w:r>
                </w:p>
                <w:p w14:paraId="40318B0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Volume:0.000134512m^3</w:t>
                  </w:r>
                </w:p>
                <w:p w14:paraId="2945322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0E52025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Mass:0.363182kg</w:t>
                  </w:r>
                </w:p>
                <w:p w14:paraId="1E77ACF4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Weight:3.55919N</w:t>
                  </w:r>
                </w:p>
                <w:p w14:paraId="575168AC" w14:textId="7B30E96B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B2C715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69297608" w14:textId="578C326A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3AC8C9ED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9F6F09" w14:textId="044FDEDC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3( C:\THUVIENSOLIDWORKS\ALUMINUM FRAMES25102020\SERI 5 (20,40)\20X20S5 - IS MISSING(1)[16])</w:t>
                  </w:r>
                </w:p>
                <w:p w14:paraId="79737253" w14:textId="3876F8C8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F5D3FC" w14:textId="3E432122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56B4C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47BB2315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6A28CD42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Length:190.4mm</w:t>
                  </w:r>
                </w:p>
                <w:p w14:paraId="4505FAB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Volume:3.27842e-05m^3</w:t>
                  </w:r>
                </w:p>
                <w:p w14:paraId="265344C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3A50693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Mass:0.0885173kg</w:t>
                  </w:r>
                </w:p>
                <w:p w14:paraId="1C10556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Weight:0.86747N</w:t>
                  </w:r>
                </w:p>
                <w:p w14:paraId="5DD251DF" w14:textId="39E1874D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73B0E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689BC45B" w14:textId="2157446C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3F711E72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F74E08" w14:textId="0BB9778A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SolidBody 4( C:\THUVIENSOLIDWORKS\ALUMINUM FRAMES25102020\SERI 5 (20,40)\20X20S5 - IS MISSING(1)[10])</w:t>
                  </w:r>
                </w:p>
                <w:p w14:paraId="017966F2" w14:textId="2BE8B249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6F03D1" w14:textId="56D02B13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0F480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4C73EA7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5EE9A26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Length:1,220.8mm</w:t>
                  </w:r>
                </w:p>
                <w:p w14:paraId="12B168B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Volume:0.000210205m^3</w:t>
                  </w:r>
                </w:p>
                <w:p w14:paraId="51570AB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0317A5A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Mass:0.567552kg</w:t>
                  </w:r>
                </w:p>
                <w:p w14:paraId="36F16D63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Weight:5.56201N</w:t>
                  </w:r>
                </w:p>
                <w:p w14:paraId="22F241B8" w14:textId="3D3BB73D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A9059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42CFF830" w14:textId="3448DFC1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57313D56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A9C4D7" w14:textId="077AD6BF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5( C:\THUVIENSOLIDWORKS\ALUMINUM FRAMES25102020\SERI 5 (20,40)\20X20S5 - IS MISSING(1)[11])</w:t>
                  </w:r>
                </w:p>
                <w:p w14:paraId="18F16C9C" w14:textId="6ABCBDC9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E063EF" w14:textId="56312FEB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504FE1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322B50FB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07D1265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Length:1,220.8mm</w:t>
                  </w:r>
                </w:p>
                <w:p w14:paraId="3698193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Volume:0.000210205m^3</w:t>
                  </w:r>
                </w:p>
                <w:p w14:paraId="0B052EF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22312E2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Mass:0.567552kg</w:t>
                  </w:r>
                </w:p>
                <w:p w14:paraId="551B84A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Weight:5.56201N</w:t>
                  </w:r>
                </w:p>
                <w:p w14:paraId="3B667156" w14:textId="53C55A06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23602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6416BBD8" w14:textId="542DE2A9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596FBC5F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0AED5A" w14:textId="1F1F44D2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6( C:\THUVIENSOLIDWORKS\ALUMINUM FRAMES25102020\SERI 5 (20,40)\20X20S5 - IS MISSING(1)[2])</w:t>
                  </w:r>
                </w:p>
                <w:p w14:paraId="194058C2" w14:textId="7F5D4355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99D3C1" w14:textId="4C85AF46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2FEF24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67038E18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5A39E77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Length:1,240mm</w:t>
                  </w:r>
                </w:p>
                <w:p w14:paraId="02C082F8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Volume:0.00021351m^3</w:t>
                  </w:r>
                </w:p>
                <w:p w14:paraId="2AC386F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6D01844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Mass:0.576478kg</w:t>
                  </w:r>
                </w:p>
                <w:p w14:paraId="362FC4B4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Weight:5.64949N</w:t>
                  </w:r>
                </w:p>
                <w:p w14:paraId="2C5D85AE" w14:textId="6E3D0683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EBEE73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1ADE33A3" w14:textId="2F276E19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7D4E6328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9A5F48" w14:textId="0ECCF5CD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7( C:\THUVIENSOLIDWORKS\ALUMINUM FRAMES25102020\SERI 5 (20,40)\20X20S5 - IS MISSING(1)[14])</w:t>
                  </w:r>
                </w:p>
                <w:p w14:paraId="73460DAB" w14:textId="16B77107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874205" w14:textId="25814524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AB369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1CB87702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65246D0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Length:190.4mm</w:t>
                  </w:r>
                </w:p>
                <w:p w14:paraId="354CB33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Volume:3.27842e-05m^3</w:t>
                  </w:r>
                </w:p>
                <w:p w14:paraId="1275427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59BC045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Mass:0.0885173kg</w:t>
                  </w:r>
                </w:p>
                <w:p w14:paraId="062FF71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Weight:0.86747N</w:t>
                  </w:r>
                </w:p>
                <w:p w14:paraId="1CFC9F0C" w14:textId="1CFF38BA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A0A3A1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226E520C" w14:textId="27B239A5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6A09D259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3EFCB4" w14:textId="598498BF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8( C:\THUVIENSOLIDWORKS\ALUMINUM FRAMES25102020\SERI 5 (20,40)\20X20S5 - IS MISSING(1)[18])</w:t>
                  </w:r>
                </w:p>
                <w:p w14:paraId="627152F1" w14:textId="7B5A46D4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87C151" w14:textId="38FC5263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364DD0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1EAFD9F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3EF0EE02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Length:780mm</w:t>
                  </w:r>
                </w:p>
                <w:p w14:paraId="3FA1F605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Volume:0.000134305m^3</w:t>
                  </w:r>
                </w:p>
                <w:p w14:paraId="06E5361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3C81178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Mass:0.362623kg</w:t>
                  </w:r>
                </w:p>
                <w:p w14:paraId="05DAECE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Weight:3.55371N</w:t>
                  </w:r>
                </w:p>
                <w:p w14:paraId="63100B21" w14:textId="3F71A530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F4676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7987CE7F" w14:textId="09305F06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3E1198EF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D7960C" w14:textId="4FB34EFE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 xml:space="preserve">SolidBody 9( C:\THUVIENSOLIDWORKS\ALUMINUM FRAMES25102020\SERI 5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(20,40)\20X20S5 - IS MISSING(1)[9])</w:t>
                  </w:r>
                </w:p>
                <w:p w14:paraId="0AA40B8D" w14:textId="1FBA12EB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5BD4BF" w14:textId="341FEDE3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168F30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189C3CE8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>Section Area: 0.000172186m^2</w:t>
                  </w:r>
                </w:p>
                <w:p w14:paraId="79BAF09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Length:1,220.8mm</w:t>
                  </w:r>
                </w:p>
                <w:p w14:paraId="7154313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Volume:0.000210205m^3</w:t>
                  </w:r>
                </w:p>
                <w:p w14:paraId="7816F7C1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379F58B1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Mass:0.567552kg</w:t>
                  </w:r>
                </w:p>
                <w:p w14:paraId="46B765A4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Weight:5.56201N</w:t>
                  </w:r>
                </w:p>
                <w:p w14:paraId="27FD89E4" w14:textId="771A4AE0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DE41AB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>C:\Users\Asus\Desktop\chuongga\chuongga\khung.SLDPRT</w:t>
                  </w:r>
                </w:p>
                <w:p w14:paraId="449FB5E3" w14:textId="7A8A0C18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1A9D29BD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24F000" w14:textId="335B50E0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10( C:\THUVIENSOLIDWORKS\ALUMINUM FRAMES25102020\SERI 5 (20,40)\20X20S5 - IS MISSING(1)[4])</w:t>
                  </w:r>
                </w:p>
                <w:p w14:paraId="58180E69" w14:textId="1CFEDFCB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EDA6E4" w14:textId="4AA44984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3F5C9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1369B3C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38FBF6A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Length:1,240mm</w:t>
                  </w:r>
                </w:p>
                <w:p w14:paraId="5DF1D3D2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Volume:0.00021351m^3</w:t>
                  </w:r>
                </w:p>
                <w:p w14:paraId="467EBE5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089C1854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Mass:0.576478kg</w:t>
                  </w:r>
                </w:p>
                <w:p w14:paraId="1A9C54A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Weight:5.64949N</w:t>
                  </w:r>
                </w:p>
                <w:p w14:paraId="11283D04" w14:textId="675DF56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13CB14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4FB9812B" w14:textId="6E626CDE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2FBA9E65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56E658" w14:textId="38326701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11( C:\THUVIENSOLIDWORKS\ALUMINUM FRAMES25102020\SERI 5 (20,40)\20X20S5 - IS MISSING(1)[19])</w:t>
                  </w:r>
                </w:p>
                <w:p w14:paraId="12CF77AB" w14:textId="50F7801A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2E895A" w14:textId="08801D31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324053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173D7A5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79E35F25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Length:780mm</w:t>
                  </w:r>
                </w:p>
                <w:p w14:paraId="1FBD0944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Volume:0.000134305m^3</w:t>
                  </w:r>
                </w:p>
                <w:p w14:paraId="0A89F8A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57038DC1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Mass:0.362623kg</w:t>
                  </w:r>
                </w:p>
                <w:p w14:paraId="548C59A0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Weight:3.55371N</w:t>
                  </w:r>
                </w:p>
                <w:p w14:paraId="60581E4E" w14:textId="3E621A00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39541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2F8F83A8" w14:textId="6B5C861E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0BBDE42F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5B64C8" w14:textId="62A3C8A2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12( C:\THUVIENSOLIDWORKS\ALUMINUM FRAMES25102020\SERI 5 (20,40)\20X20S5 - IS MISSING(1)[12])</w:t>
                  </w:r>
                </w:p>
                <w:p w14:paraId="3E360933" w14:textId="579225D5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0BBA60" w14:textId="12B79C8A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11E14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63551BD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34A9485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Length:1,220.8mm</w:t>
                  </w:r>
                </w:p>
                <w:p w14:paraId="5EF6E21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Volume:0.000210205m^3</w:t>
                  </w:r>
                </w:p>
                <w:p w14:paraId="75EFB190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34A74C3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Mass:0.567552kg</w:t>
                  </w:r>
                </w:p>
                <w:p w14:paraId="2CCB7151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Weight:5.56201N</w:t>
                  </w:r>
                </w:p>
                <w:p w14:paraId="6EF9CE56" w14:textId="1123FDC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31F458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006DB4CE" w14:textId="20779B14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49C15EF3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E78C09" w14:textId="356405F4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13( C:\THUVIENSOLIDWORKS\ALUMINUM FRAMES25102020\SERI 5 (20,40)\20X20S5 - IS MISSING(1)[1])</w:t>
                  </w:r>
                </w:p>
                <w:p w14:paraId="63F3F3A5" w14:textId="27851034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D6F63E" w14:textId="4DA08B08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345228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2B782634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31E2BBEB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Length:1,240mm</w:t>
                  </w:r>
                </w:p>
                <w:p w14:paraId="2DE65A2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Volume:0.00021351m^3</w:t>
                  </w:r>
                </w:p>
                <w:p w14:paraId="17BB0003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154EC41B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Mass:0.576478kg</w:t>
                  </w:r>
                </w:p>
                <w:p w14:paraId="0D09E70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Weight:5.64949N</w:t>
                  </w:r>
                </w:p>
                <w:p w14:paraId="71B17CE4" w14:textId="09C60712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5065B5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411124E6" w14:textId="565ACAE3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529871D3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64707D" w14:textId="00892BE6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14( C:\THUVIENSOLIDWORKS\ALUMINUM FRAMES25102020\SERI 5 (20,40)\20X20S5 - IS MISSING(1)[5])</w:t>
                  </w:r>
                </w:p>
                <w:p w14:paraId="1A3C2795" w14:textId="7426434C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C72D23" w14:textId="3DDF8ACA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05D610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5D7A42E4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5D22E56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Length:1,220.8mm</w:t>
                  </w:r>
                </w:p>
                <w:p w14:paraId="0C6149B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Volume:0.000210203m^3</w:t>
                  </w:r>
                </w:p>
                <w:p w14:paraId="0FD46A08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>Mass Density:2,700kg/m^3</w:t>
                  </w:r>
                </w:p>
                <w:p w14:paraId="5601C183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Mass:0.567547kg</w:t>
                  </w:r>
                </w:p>
                <w:p w14:paraId="1D28A1A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Weight:5.56196N</w:t>
                  </w:r>
                </w:p>
                <w:p w14:paraId="441B5F6C" w14:textId="1C69AD43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47E316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>C:\Users\Asus\Desktop\chuongga\chuongga\khung.SLDPRT</w:t>
                  </w:r>
                </w:p>
                <w:p w14:paraId="6928858D" w14:textId="5EDF82D4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0FA9C3CF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53924E" w14:textId="2A2FFD67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15( C:\THUVIENSOLIDWORKS\ALUMINUM FRAMES25102020\SERI 5 (20,40)\20X20S5 - IS MISSING(1)[15])</w:t>
                  </w:r>
                </w:p>
                <w:p w14:paraId="4A208E55" w14:textId="3FAAF5ED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011E1B" w14:textId="74B5E1A9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276248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4F6A748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0A81C025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Length:190.4mm</w:t>
                  </w:r>
                </w:p>
                <w:p w14:paraId="72C0B6B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Volume:3.27842e-05m^3</w:t>
                  </w:r>
                </w:p>
                <w:p w14:paraId="3299B463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0E3A14D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Mass:0.0885173kg</w:t>
                  </w:r>
                </w:p>
                <w:p w14:paraId="48177098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Weight:0.86747N</w:t>
                  </w:r>
                </w:p>
                <w:p w14:paraId="6BECD9BB" w14:textId="653F4A6F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25F44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7869D8A9" w14:textId="0B1A09C3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29E20D70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C98BC6" w14:textId="69FA07EF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16( C:\THUVIENSOLIDWORKS\ALUMINUM FRAMES25102020\SERI 5 (20,40)\20X20S5 - IS MISSING(1)[7])</w:t>
                  </w:r>
                </w:p>
                <w:p w14:paraId="1504383F" w14:textId="00F544E0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EE928A" w14:textId="3DAC8859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E13C70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7DD8D0F0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503B6602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Length:1,220.8mm</w:t>
                  </w:r>
                </w:p>
                <w:p w14:paraId="54FD2D2B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Volume:0.000210203m^3</w:t>
                  </w:r>
                </w:p>
                <w:p w14:paraId="09A26DB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67FE9EB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Mass:0.567547kg</w:t>
                  </w:r>
                </w:p>
                <w:p w14:paraId="13F7462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Weight:5.56196N</w:t>
                  </w:r>
                </w:p>
                <w:p w14:paraId="2478A72E" w14:textId="2E1C6FBC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130DF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43B24A88" w14:textId="630C50EA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6E4BB2CE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2A46D8" w14:textId="4FBE64BB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17( C:\THUVIENSOLIDWORKS\ALUMINUM FRAMES25102020\SERI 5 (20,40)\20X20S5 - IS MISSING(1)[17])</w:t>
                  </w:r>
                </w:p>
                <w:p w14:paraId="50ECBF68" w14:textId="6A890F13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77EB0D" w14:textId="54598E7C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9E1972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14DC10B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596183C8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Length:780mm</w:t>
                  </w:r>
                </w:p>
                <w:p w14:paraId="3E2972E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Volume:0.000134305m^3</w:t>
                  </w:r>
                </w:p>
                <w:p w14:paraId="08E155B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509DEEF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Mass:0.362623kg</w:t>
                  </w:r>
                </w:p>
                <w:p w14:paraId="63662AB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Weight:3.55371N</w:t>
                  </w:r>
                </w:p>
                <w:p w14:paraId="04810547" w14:textId="55E593DB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7F197E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64B42711" w14:textId="5201C8F8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3A4ACEAA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177DCC" w14:textId="583001FC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18( C:\THUVIENSOLIDWORKS\ALUMINUM FRAMES25102020\SERI 5 (20,40)\20X20S5 - IS MISSING(1)[3])</w:t>
                  </w:r>
                </w:p>
                <w:p w14:paraId="4541E9C7" w14:textId="2987B5E6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B25C00" w14:textId="6D34B9E5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C7BFA7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3575BBC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64CB3BF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Length:1,240mm</w:t>
                  </w:r>
                </w:p>
                <w:p w14:paraId="452EFCD1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Volume:0.00021351m^3</w:t>
                  </w:r>
                </w:p>
                <w:p w14:paraId="0F2B8482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4184CDFC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Mass:0.576478kg</w:t>
                  </w:r>
                </w:p>
                <w:p w14:paraId="71B7EB1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Weight:5.64949N</w:t>
                  </w:r>
                </w:p>
                <w:p w14:paraId="31802446" w14:textId="1EDF25C0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29A0E9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1BFC54B8" w14:textId="770ECA68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3A1EFD" w14:paraId="78D0F335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E735F5" w14:textId="72754B33" w:rsidR="003A1EFD" w:rsidRDefault="003A1EFD" w:rsidP="00866E0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19( C:\THUVIENSOLIDWORKS\ALUMINUM FRAMES25102020\SERI 5 (20,40)\20X20S5 - IS MISSING(1)[20])</w:t>
                  </w:r>
                </w:p>
                <w:p w14:paraId="5B0DEEEA" w14:textId="0D77E7BA" w:rsidR="003A1EFD" w:rsidRDefault="003A1EFD" w:rsidP="00866E0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936AF6" w14:textId="69CE38D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7A8547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5193C60F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1097CFDD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Length:780mm</w:t>
                  </w:r>
                </w:p>
                <w:p w14:paraId="55CDA802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Volume:0.000134305m^3</w:t>
                  </w:r>
                </w:p>
                <w:p w14:paraId="6FC32EB0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79E10B53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Mass:0.362623kg</w:t>
                  </w:r>
                </w:p>
                <w:p w14:paraId="44FCB0E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Weight:3.55371N</w:t>
                  </w:r>
                </w:p>
                <w:p w14:paraId="727B450B" w14:textId="497C6A09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FD19CA" w14:textId="77777777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7E14A37D" w14:textId="7DD351E4" w:rsidR="003A1EFD" w:rsidRDefault="003A1EFD" w:rsidP="00866E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  <w:tr w:rsidR="004B3022" w14:paraId="77A92C26" w14:textId="77777777" w:rsidTr="003E0E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A119C3" w14:textId="0B6A22C6" w:rsidR="003E0E80" w:rsidRDefault="003A1EFD" w:rsidP="003E0E80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SolidBody 20( C:\THUVIENSOLIDWORKS\ALUMINUM FRAMES25102020\SERI 5 (20,40)\20X20S5 - IS MISSING(1)[13])</w:t>
                  </w:r>
                </w:p>
                <w:p w14:paraId="20663252" w14:textId="2EF98D3E" w:rsidR="004B3022" w:rsidRDefault="004B3022" w:rsidP="003E0E80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A53D86" w14:textId="7417D04B" w:rsidR="004B3022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0A1196" w14:textId="77777777" w:rsidR="003A1EFD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Standard-Aluminum Frames25102020/SERI 5 (20,40)/20x20S5</w:t>
                  </w:r>
                </w:p>
                <w:p w14:paraId="07D8602C" w14:textId="77777777" w:rsidR="003A1EFD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0.000172186m^2</w:t>
                  </w:r>
                </w:p>
                <w:p w14:paraId="5919BC1A" w14:textId="77777777" w:rsidR="003A1EFD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Length:190.4mm</w:t>
                  </w:r>
                </w:p>
                <w:p w14:paraId="28B81C77" w14:textId="77777777" w:rsidR="003A1EFD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Volume:3.27842e-05m^3</w:t>
                  </w:r>
                </w:p>
                <w:p w14:paraId="496C759D" w14:textId="77777777" w:rsidR="003A1EFD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Density:2,700kg/m^3</w:t>
                  </w:r>
                </w:p>
                <w:p w14:paraId="5EAA3D04" w14:textId="77777777" w:rsidR="003A1EFD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Mass:0.0885173kg</w:t>
                  </w:r>
                </w:p>
                <w:p w14:paraId="740A778D" w14:textId="77777777" w:rsidR="003A1EFD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Weight:0.86747N</w:t>
                  </w:r>
                </w:p>
                <w:p w14:paraId="5D35E6F7" w14:textId="43F39E3E" w:rsidR="004B3022" w:rsidRDefault="004B3022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51D466" w14:textId="77777777" w:rsidR="003A1EFD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C:\Users\Asus\Desktop\chuongga\chuongga\khung.SLDPRT</w:t>
                  </w:r>
                </w:p>
                <w:p w14:paraId="77EA6ECA" w14:textId="3B4DEFE6" w:rsidR="004B3022" w:rsidRDefault="003A1EFD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23 21:09:03 2024</w:t>
                  </w:r>
                </w:p>
              </w:tc>
            </w:tr>
          </w:tbl>
          <w:p w14:paraId="4A6197B7" w14:textId="64BFBD74" w:rsidR="00FF408C" w:rsidRDefault="00FF408C" w:rsidP="00A96F2C"/>
        </w:tc>
      </w:tr>
    </w:tbl>
    <w:p w14:paraId="1213379E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421104B2" w14:textId="77777777" w:rsidTr="005E294F">
        <w:tc>
          <w:tcPr>
            <w:tcW w:w="11016" w:type="dxa"/>
          </w:tcPr>
          <w:p w14:paraId="0649507D" w14:textId="21543CB5" w:rsidR="00B35001" w:rsidRPr="00B35001" w:rsidRDefault="003A1EFD" w:rsidP="00B35001">
            <w:pPr>
              <w:pStyle w:val="Heading1"/>
            </w:pPr>
            <w:bookmarkStart w:id="6" w:name="_Toc186226123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15"/>
              <w:gridCol w:w="5290"/>
            </w:tblGrid>
            <w:tr w:rsidR="00B35001" w14:paraId="09B3682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A185B4" w14:textId="03063853" w:rsidR="00B35001" w:rsidRDefault="003A1EFD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93305E" w14:textId="6B205EC7" w:rsidR="00B35001" w:rsidRDefault="003A1EF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3A1EFD" w14:paraId="144E5DE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4538F1" w14:textId="1D751886" w:rsidR="003A1EFD" w:rsidRDefault="003A1EFD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A663C6" w14:textId="303A8999" w:rsidR="003A1EFD" w:rsidRDefault="003A1EF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3A1EFD" w14:paraId="5F26E83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F875EF" w14:textId="72A89F9C" w:rsidR="003A1EFD" w:rsidRDefault="003A1EFD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D107D9" w14:textId="4A0024FF" w:rsidR="003A1EFD" w:rsidRDefault="003A1EF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Beam Mesh</w:t>
                  </w:r>
                </w:p>
              </w:tc>
            </w:tr>
            <w:tr w:rsidR="003A1EFD" w14:paraId="0AC7BE0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DA75CE" w14:textId="2BD14DD6" w:rsidR="003A1EFD" w:rsidRDefault="003A1EFD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E60E84" w14:textId="17A3CEEE" w:rsidR="003A1EFD" w:rsidRDefault="003A1EF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3A1EFD" w14:paraId="163AEF4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9D8FEB" w14:textId="6DFA860E" w:rsidR="003A1EFD" w:rsidRDefault="003A1EFD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A6D4B5" w14:textId="3EF5AC51" w:rsidR="003A1EFD" w:rsidRDefault="003A1EF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A1EFD" w14:paraId="76EB615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9F9118" w14:textId="3F024A2E" w:rsidR="003A1EFD" w:rsidRDefault="003A1EFD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8DFB38" w14:textId="55E49F0D" w:rsidR="003A1EFD" w:rsidRDefault="003A1EF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A1EFD" w14:paraId="0CC4E96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53424C" w14:textId="793B42EC" w:rsidR="003A1EFD" w:rsidRDefault="003A1EFD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23496E" w14:textId="71835982" w:rsidR="003A1EFD" w:rsidRDefault="003A1EF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A1EFD" w14:paraId="11586B6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86E76B" w14:textId="081E394D" w:rsidR="003A1EFD" w:rsidRDefault="003A1EFD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68BE47" w14:textId="0A88E663" w:rsidR="003A1EFD" w:rsidRDefault="003A1EF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3A1EFD" w14:paraId="250DA96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0E5F34" w14:textId="1828B6A7" w:rsidR="003A1EFD" w:rsidRDefault="003A1EFD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67113F" w14:textId="6CF3DD29" w:rsidR="003A1EFD" w:rsidRDefault="003A1EF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A1EFD" w14:paraId="120C0E3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4839C8" w14:textId="73895593" w:rsidR="003A1EFD" w:rsidRDefault="003A1EFD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DD6F84" w14:textId="76A4D831" w:rsidR="003A1EFD" w:rsidRDefault="003A1EF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A1EFD" w14:paraId="5709F3E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9A2218" w14:textId="33DFF8B6" w:rsidR="003A1EFD" w:rsidRDefault="003A1EFD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1ABE7A" w14:textId="32552347" w:rsidR="003A1EFD" w:rsidRDefault="003A1EF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(C:\Users\Asus\Desktop\chuongga\chuongga)</w:t>
                  </w:r>
                </w:p>
              </w:tc>
            </w:tr>
          </w:tbl>
          <w:p w14:paraId="5D8B3F87" w14:textId="00125A9F" w:rsidR="005E294F" w:rsidRDefault="005E294F" w:rsidP="00A96F2C"/>
        </w:tc>
      </w:tr>
      <w:bookmarkEnd w:id="1"/>
      <w:bookmarkEnd w:id="2"/>
      <w:bookmarkEnd w:id="3"/>
    </w:tbl>
    <w:p w14:paraId="21EDF4A9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21598C7E" w14:textId="77777777" w:rsidTr="00E80CD9">
        <w:tc>
          <w:tcPr>
            <w:tcW w:w="11016" w:type="dxa"/>
          </w:tcPr>
          <w:p w14:paraId="40CFC29F" w14:textId="24E66356" w:rsidR="00F33129" w:rsidRPr="00B35001" w:rsidRDefault="003A1EFD" w:rsidP="000A7C6B">
            <w:pPr>
              <w:pStyle w:val="Heading1"/>
            </w:pPr>
            <w:bookmarkStart w:id="7" w:name="_Toc186226124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37061A6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6A35AF" w14:textId="2D595604" w:rsidR="00F33129" w:rsidRDefault="003A1EFD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9A784D" w14:textId="264AEBF5" w:rsidR="00F33129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3A1EFD" w14:paraId="1398356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86E82D" w14:textId="51461B18" w:rsidR="003A1EFD" w:rsidRDefault="003A1EFD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85C30A" w14:textId="098A3DAA" w:rsidR="003A1EFD" w:rsidRDefault="003A1EF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3A1EFD" w14:paraId="63EC134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74F0DA" w14:textId="72AB972D" w:rsidR="003A1EFD" w:rsidRDefault="003A1EFD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489E42" w14:textId="3BD38F23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3A1EFD" w14:paraId="0057346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0CD72C" w14:textId="2C82AB70" w:rsidR="003A1EFD" w:rsidRDefault="003A1EFD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A77599" w14:textId="2BF7B4DE" w:rsidR="003A1EFD" w:rsidRDefault="003A1EF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3A1EFD" w14:paraId="01BAAA2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E8F3FB" w14:textId="711E2E8C" w:rsidR="003A1EFD" w:rsidRDefault="003A1EFD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E4987C" w14:textId="2DEC9A4A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15F634F0" w14:textId="2A22EFB5" w:rsidR="00F33129" w:rsidRDefault="00F33129" w:rsidP="000A7C6B"/>
        </w:tc>
      </w:tr>
    </w:tbl>
    <w:p w14:paraId="036F852F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0299E48" w14:textId="77777777" w:rsidTr="005273D5">
        <w:trPr>
          <w:trHeight w:val="4158"/>
        </w:trPr>
        <w:tc>
          <w:tcPr>
            <w:tcW w:w="11136" w:type="dxa"/>
          </w:tcPr>
          <w:p w14:paraId="68551385" w14:textId="15D6738B" w:rsidR="00E80CD9" w:rsidRPr="00AC3438" w:rsidRDefault="003A1EFD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86226125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5674525E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DABF0B" w14:textId="3843BA84" w:rsidR="00E80CD9" w:rsidRPr="003E6C57" w:rsidRDefault="003A1EFD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DFC7C9" w14:textId="3DE70CE6" w:rsidR="00E80CD9" w:rsidRPr="003E6C57" w:rsidRDefault="003A1EF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004C19" w14:textId="215AC71A" w:rsidR="00E80CD9" w:rsidRPr="003E6C57" w:rsidRDefault="003A1EF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ADDCF8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4788C095" w14:textId="2F8416BA" w:rsidR="00E80CD9" w:rsidRPr="00577134" w:rsidRDefault="003A1EFD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968A520" wp14:editId="55780257">
                        <wp:extent cx="1904365" cy="1028700"/>
                        <wp:effectExtent l="0" t="0" r="635" b="0"/>
                        <wp:docPr id="1598713849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871384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28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6E9176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50E533" w14:textId="4F1CAA6C" w:rsidR="00E80CD9" w:rsidRPr="00BE6656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75C3E6" w14:textId="5F128AC3" w:rsidR="00E80CD9" w:rsidRPr="00BE6656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3A1EFD" w:rsidRPr="00577134" w14:paraId="19372FD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FF573D" w14:textId="75330F83" w:rsidR="003A1EFD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C2B8C6" w14:textId="42E70E93" w:rsidR="003A1EFD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3A1EFD" w:rsidRPr="00577134" w14:paraId="346197B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823ABC" w14:textId="1F05B341" w:rsidR="003A1EFD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1421CE" w14:textId="38BA7671" w:rsidR="003A1EFD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3A1EFD" w:rsidRPr="00577134" w14:paraId="1006465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09A796" w14:textId="5BC5EF18" w:rsidR="003A1EFD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B6F185C" w14:textId="537243FC" w:rsidR="003A1EFD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5.51485e+07 N/m^2</w:t>
                        </w:r>
                      </w:p>
                    </w:tc>
                  </w:tr>
                  <w:tr w:rsidR="003A1EFD" w:rsidRPr="00577134" w14:paraId="2F09E15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15ABB24" w14:textId="29174B78" w:rsidR="003A1EFD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C9F6B3" w14:textId="7DB70FE5" w:rsidR="003A1EFD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1.24084e+08 N/m^2</w:t>
                        </w:r>
                      </w:p>
                    </w:tc>
                  </w:tr>
                  <w:tr w:rsidR="003A1EFD" w:rsidRPr="00577134" w14:paraId="590F25E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ACD583" w14:textId="352E89A1" w:rsidR="003A1EFD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87D550" w14:textId="5562B67C" w:rsidR="003A1EFD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3A1EFD" w:rsidRPr="00577134" w14:paraId="6E3DEEC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A3A050" w14:textId="58FF6539" w:rsidR="003A1EFD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74A08BB" w14:textId="58DB1672" w:rsidR="003A1EFD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3A1EFD" w:rsidRPr="00577134" w14:paraId="19F4DA7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541C9C5" w14:textId="616EE4C5" w:rsidR="003A1EFD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E6526C" w14:textId="764B40F7" w:rsidR="003A1EFD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3A1EFD" w:rsidRPr="00577134" w14:paraId="27048AA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7E1133" w14:textId="744720AC" w:rsidR="003A1EFD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66CE48" w14:textId="67BD4CAF" w:rsidR="003A1EFD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3A1EFD" w:rsidRPr="00577134" w14:paraId="5820956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B906AE" w14:textId="751099D5" w:rsidR="003A1EFD" w:rsidRDefault="003A1EF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8420758" w14:textId="18EA8587" w:rsidR="003A1EFD" w:rsidRDefault="003A1EF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4732F9B8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5F83DC9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 C:\THUVIENSOLIDWORKS\ALUMINUM FRAMES25102020\SERI 5 (20,40)\20X20S5 - IS MISSING(1)[8])(khung),</w:t>
                  </w:r>
                </w:p>
                <w:p w14:paraId="10268225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 C:\THUVIENSOLIDWORKS\ALUMINUM FRAMES25102020\SERI 5 (20,40)\20X20S5 - IS MISSING(1)[6])(khung),</w:t>
                  </w:r>
                </w:p>
                <w:p w14:paraId="47D345B6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3( C:\THUVIENSOLIDWORKS\ALUMINUM FRAMES25102020\SERI 5 (20,40)\20X20S5 - IS MISSING(1)[16])(khung),</w:t>
                  </w:r>
                </w:p>
                <w:p w14:paraId="477035D5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 C:\THUVIENSOLIDWORKS\ALUMINUM FRAMES25102020\SERI 5 (20,40)\20X20S5 - IS MISSING(1)[10])(khung),</w:t>
                  </w:r>
                </w:p>
                <w:p w14:paraId="7F275BD5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5( C:\THUVIENSOLIDWORKS\ALUMINUM FRAMES25102020\SERI 5 (20,40)\20X20S5 - IS MISSING(1)[11])(khung),</w:t>
                  </w:r>
                </w:p>
                <w:p w14:paraId="6D666391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6( C:\THUVIENSOLIDWORKS\ALUMINUM FRAMES25102020\SERI 5 (20,40)\20X20S5 - IS MISSING(1)[2])(khung),</w:t>
                  </w:r>
                </w:p>
                <w:p w14:paraId="35060682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7( C:\THUVIENSOLIDWORKS\ALUMINUM FRAMES25102020\SERI 5 (20,40)\20X20S5 - IS MISSING(1)[14])(khung),</w:t>
                  </w:r>
                </w:p>
                <w:p w14:paraId="4C95A2E3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8( C:\THUVIENSOLIDWORKS\ALUMINUM FRAMES25102020\SERI 5 (20,40)\20X20S5 - IS MISSING(1)[18])(khung),</w:t>
                  </w:r>
                </w:p>
                <w:p w14:paraId="697C8ABF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9( C:\THUVIENSOLIDWORKS\ALUMINUM FRAMES25102020\SERI 5 (20,40)\20X20S5 - IS MISSING(1)[9])(khung),</w:t>
                  </w:r>
                </w:p>
                <w:p w14:paraId="616B6DEB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10( C:\THUVIENSOLIDWORKS\ALUMINUM FRAMES25102020\SERI 5 (20,40)\20X20S5 - IS MISSING(1)[4])(khung),</w:t>
                  </w:r>
                </w:p>
                <w:p w14:paraId="3F60FA17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11( C:\THUVIENSOLIDWORKS\ALUMINUM FRAMES25102020\SERI 5 (20,40)\20X20S5 - IS MISSING(1)[19])(khung),</w:t>
                  </w:r>
                </w:p>
                <w:p w14:paraId="05954CC1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lastRenderedPageBreak/>
                    <w:t>SolidBody 12( C:\THUVIENSOLIDWORKS\ALUMINUM FRAMES25102020\SERI 5 (20,40)\20X20S5 - IS MISSING(1)[12])(khung),</w:t>
                  </w:r>
                </w:p>
                <w:p w14:paraId="776A336D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13( C:\THUVIENSOLIDWORKS\ALUMINUM FRAMES25102020\SERI 5 (20,40)\20X20S5 - IS MISSING(1)[1])(khung),</w:t>
                  </w:r>
                </w:p>
                <w:p w14:paraId="3C6E28F0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14( C:\THUVIENSOLIDWORKS\ALUMINUM FRAMES25102020\SERI 5 (20,40)\20X20S5 - IS MISSING(1)[5])(khung),</w:t>
                  </w:r>
                </w:p>
                <w:p w14:paraId="5822FB3B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15( C:\THUVIENSOLIDWORKS\ALUMINUM FRAMES25102020\SERI 5 (20,40)\20X20S5 - IS MISSING(1)[15])(khung),</w:t>
                  </w:r>
                </w:p>
                <w:p w14:paraId="79BF042A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16( C:\THUVIENSOLIDWORKS\ALUMINUM FRAMES25102020\SERI 5 (20,40)\20X20S5 - IS MISSING(1)[7])(khung),</w:t>
                  </w:r>
                </w:p>
                <w:p w14:paraId="4E6DC039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17( C:\THUVIENSOLIDWORKS\ALUMINUM FRAMES25102020\SERI 5 (20,40)\20X20S5 - IS MISSING(1)[17])(khung),</w:t>
                  </w:r>
                </w:p>
                <w:p w14:paraId="7AE15290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18( C:\THUVIENSOLIDWORKS\ALUMINUM FRAMES25102020\SERI 5 (20,40)\20X20S5 - IS MISSING(1)[3])(khung),</w:t>
                  </w:r>
                </w:p>
                <w:p w14:paraId="503834B7" w14:textId="77777777" w:rsidR="003A1EFD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19( C:\THUVIENSOLIDWORKS\ALUMINUM FRAMES25102020\SERI 5 (20,40)\20X20S5 - IS MISSING(1)[20])(khung),</w:t>
                  </w:r>
                </w:p>
                <w:p w14:paraId="09A2EFFF" w14:textId="174B3E67" w:rsidR="00E80CD9" w:rsidRPr="00577134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20( C:\THUVIENSOLIDWORKS\ALUMINUM FRAMES25102020\SERI 5 (20,40)\20X20S5 - IS MISSING(1)[13])(khung)</w:t>
                  </w:r>
                </w:p>
              </w:tc>
            </w:tr>
            <w:tr w:rsidR="00E80CD9" w:rsidRPr="000841BF" w14:paraId="018DFC60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3CE39312" w14:textId="312F158B" w:rsidR="00E80CD9" w:rsidRPr="000841BF" w:rsidRDefault="003A1EFD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lastRenderedPageBreak/>
                    <w:t>Curve Data:N/A</w:t>
                  </w:r>
                </w:p>
              </w:tc>
            </w:tr>
          </w:tbl>
          <w:p w14:paraId="717427D9" w14:textId="32DFF3CD" w:rsidR="00E80CD9" w:rsidRDefault="00E80CD9" w:rsidP="000A7C6B"/>
        </w:tc>
      </w:tr>
      <w:bookmarkEnd w:id="8"/>
      <w:bookmarkEnd w:id="9"/>
      <w:bookmarkEnd w:id="10"/>
    </w:tbl>
    <w:p w14:paraId="27A9D9BE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CFABD6E" w14:textId="77777777" w:rsidTr="00452CBC">
        <w:tc>
          <w:tcPr>
            <w:tcW w:w="11016" w:type="dxa"/>
          </w:tcPr>
          <w:p w14:paraId="3A132098" w14:textId="02550E9A" w:rsidR="005273D5" w:rsidRPr="00AF1A58" w:rsidRDefault="003A1EFD" w:rsidP="000A7C6B">
            <w:pPr>
              <w:pStyle w:val="Heading1"/>
              <w:rPr>
                <w:b w:val="0"/>
                <w:bCs w:val="0"/>
              </w:rPr>
            </w:pPr>
            <w:bookmarkStart w:id="12" w:name="_Toc186226126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3A1EFD" w14:paraId="78D4CEAD" w14:textId="77777777" w:rsidTr="00F90B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AD64781" w14:textId="6817DDEF" w:rsidR="003A1EFD" w:rsidRPr="004E282D" w:rsidRDefault="003A1EFD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981E2FF" w14:textId="745C8B3E" w:rsidR="003A1EFD" w:rsidRPr="004E282D" w:rsidRDefault="003A1EF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E302A54" w14:textId="224F9B4E" w:rsidR="003A1EFD" w:rsidRPr="004E282D" w:rsidRDefault="003A1EF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3A1EFD" w14:paraId="28E302AC" w14:textId="77777777" w:rsidTr="00BC38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709ADD9" w14:textId="71CB4C21" w:rsidR="003A1EFD" w:rsidRPr="00AD5FBA" w:rsidRDefault="003A1EFD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95F1FFE" w14:textId="5A1331E2" w:rsidR="003A1EFD" w:rsidRPr="006208CB" w:rsidRDefault="003A1EF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D6D8398" wp14:editId="6278F5BB">
                        <wp:extent cx="1772285" cy="957580"/>
                        <wp:effectExtent l="0" t="0" r="0" b="0"/>
                        <wp:docPr id="1915403332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5403332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57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3A1EFD" w14:paraId="70D857C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F8F4E19" w14:textId="4F040F9E" w:rsidR="003A1EFD" w:rsidRPr="00BE6656" w:rsidRDefault="003A1EFD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7B40960" w14:textId="69D804BA" w:rsidR="003A1EFD" w:rsidRPr="00154A1A" w:rsidRDefault="003A1EF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20 Joint(s)</w:t>
                        </w:r>
                      </w:p>
                    </w:tc>
                  </w:tr>
                  <w:tr w:rsidR="003A1EFD" w14:paraId="2076026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CE7A32F" w14:textId="6A461DD3" w:rsidR="003A1EFD" w:rsidRDefault="003A1EF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D6BED29" w14:textId="1EF318A6" w:rsidR="003A1EFD" w:rsidRDefault="003A1EF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677905DE" w14:textId="77777777" w:rsidR="003A1EFD" w:rsidRPr="004C6DEB" w:rsidRDefault="003A1EFD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EAC4AA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3A1EFD" w14:paraId="61E4949C" w14:textId="77777777" w:rsidTr="003B3B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887734B" w14:textId="4FE80258" w:rsidR="003A1EFD" w:rsidRPr="004E282D" w:rsidRDefault="003A1EFD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F5ECD4D" w14:textId="543EDD85" w:rsidR="003A1EFD" w:rsidRPr="004E282D" w:rsidRDefault="003A1EF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41482A4" w14:textId="451BDE1C" w:rsidR="003A1EFD" w:rsidRPr="004E282D" w:rsidRDefault="003A1EF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3A1EFD" w14:paraId="0396E904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19260602" w14:textId="6E4F9FF6" w:rsidR="003A1EFD" w:rsidRPr="00F42DD1" w:rsidRDefault="003A1EFD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62C12C54" w14:textId="4338F425" w:rsidR="003A1EFD" w:rsidRPr="006208CB" w:rsidRDefault="003A1EF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AFB1318" wp14:editId="7D05CC3B">
                        <wp:extent cx="1907540" cy="1030605"/>
                        <wp:effectExtent l="0" t="0" r="0" b="0"/>
                        <wp:docPr id="177866006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86600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30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3A1EFD" w14:paraId="02D5119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3F18AFA" w14:textId="3924F99C" w:rsidR="003A1EFD" w:rsidRPr="00BE6656" w:rsidRDefault="003A1EFD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46D5EA7" w14:textId="5A889BE1" w:rsidR="003A1EFD" w:rsidRPr="00B77EA3" w:rsidRDefault="003A1EF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Beam (s)</w:t>
                        </w:r>
                      </w:p>
                    </w:tc>
                  </w:tr>
                  <w:tr w:rsidR="003A1EFD" w14:paraId="0431EB8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0D5EC09" w14:textId="0A25C75B" w:rsidR="003A1EFD" w:rsidRDefault="003A1EF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9CCE31F" w14:textId="665DA6B4" w:rsidR="003A1EFD" w:rsidRDefault="003A1EF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3A1EFD" w14:paraId="7C59256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FB10944" w14:textId="02FBE95C" w:rsidR="003A1EFD" w:rsidRDefault="003A1EF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5BD5B01" w14:textId="15343049" w:rsidR="003A1EFD" w:rsidRDefault="003A1EF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3A1EFD" w14:paraId="79117B1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FEE3452" w14:textId="2EAC0589" w:rsidR="003A1EFD" w:rsidRDefault="003A1EF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05A08D3" w14:textId="185D2D11" w:rsidR="003A1EFD" w:rsidRDefault="003A1EF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-10 N</w:t>
                        </w:r>
                      </w:p>
                    </w:tc>
                  </w:tr>
                  <w:tr w:rsidR="003A1EFD" w14:paraId="7147085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20DE9A5" w14:textId="4D182E0D" w:rsidR="003A1EFD" w:rsidRDefault="003A1EF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Moments: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AC922C0" w14:textId="33AB7BF8" w:rsidR="003A1EFD" w:rsidRDefault="003A1EF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--- N.m</w:t>
                        </w:r>
                      </w:p>
                    </w:tc>
                  </w:tr>
                </w:tbl>
                <w:p w14:paraId="50A5CC2E" w14:textId="77777777" w:rsidR="003A1EFD" w:rsidRDefault="003A1EF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3A1EFD" w14:paraId="0A2B9A0C" w14:textId="77777777" w:rsidTr="00866E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32EABDB" w14:textId="581DF98F" w:rsidR="003A1EFD" w:rsidRPr="00F42DD1" w:rsidRDefault="003A1EFD" w:rsidP="00866E0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0839966" w14:textId="11BE948E" w:rsidR="003A1EFD" w:rsidRPr="006208CB" w:rsidRDefault="003A1EFD" w:rsidP="00866E0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755BAB7" wp14:editId="47B81B8D">
                        <wp:extent cx="1907540" cy="1030605"/>
                        <wp:effectExtent l="0" t="0" r="0" b="0"/>
                        <wp:docPr id="142022410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022410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30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3A1EFD" w14:paraId="7BFD0672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3A0914E" w14:textId="35C26E3F" w:rsidR="003A1EFD" w:rsidRPr="00BE6656" w:rsidRDefault="003A1EFD" w:rsidP="00866E0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1F34077" w14:textId="7F0C3ED9" w:rsidR="003A1EFD" w:rsidRPr="00B77EA3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8 Beam (s)</w:t>
                        </w:r>
                      </w:p>
                    </w:tc>
                  </w:tr>
                  <w:tr w:rsidR="003A1EFD" w14:paraId="24F840BE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2D8DA09" w14:textId="62D88E11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4315E36" w14:textId="28CF023C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3A1EFD" w14:paraId="6DEDE5F1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0254882" w14:textId="5A9B3174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15B7D97" w14:textId="0EC5265B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3A1EFD" w14:paraId="6E8E0CB3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6C64FFD" w14:textId="5A8A154E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0F76943" w14:textId="7E6028EC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-30 N</w:t>
                        </w:r>
                      </w:p>
                    </w:tc>
                  </w:tr>
                  <w:tr w:rsidR="003A1EFD" w14:paraId="45B32279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EEED565" w14:textId="043E4B03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Moments: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B7D6C5D" w14:textId="64D05767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--- N.m</w:t>
                        </w:r>
                      </w:p>
                    </w:tc>
                  </w:tr>
                </w:tbl>
                <w:p w14:paraId="34ED2EDD" w14:textId="77777777" w:rsidR="003A1EFD" w:rsidRDefault="003A1EFD" w:rsidP="00866E0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3A1EFD" w14:paraId="45D84EA4" w14:textId="77777777" w:rsidTr="00866E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45C175F5" w14:textId="0AA32B64" w:rsidR="003A1EFD" w:rsidRPr="00F42DD1" w:rsidRDefault="003A1EFD" w:rsidP="00866E0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Force-3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29D7094E" w14:textId="22EF12ED" w:rsidR="003A1EFD" w:rsidRPr="006208CB" w:rsidRDefault="003A1EFD" w:rsidP="00866E0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8B5E64A" wp14:editId="4F31E201">
                        <wp:extent cx="1907540" cy="1030605"/>
                        <wp:effectExtent l="0" t="0" r="0" b="0"/>
                        <wp:docPr id="1095423033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5423033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30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3A1EFD" w14:paraId="0A5D9DB5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98CABE2" w14:textId="2073EDFF" w:rsidR="003A1EFD" w:rsidRPr="00BE6656" w:rsidRDefault="003A1EFD" w:rsidP="00866E0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4AADFEE" w14:textId="1A7E0A92" w:rsidR="003A1EFD" w:rsidRPr="00B77EA3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Beam (s)</w:t>
                        </w:r>
                      </w:p>
                    </w:tc>
                  </w:tr>
                  <w:tr w:rsidR="003A1EFD" w14:paraId="322FA2C0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2221F74" w14:textId="688377A4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21D8979" w14:textId="1691AAE5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3A1EFD" w14:paraId="0F58E7C3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3A07488" w14:textId="60BFD032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DA35DF9" w14:textId="39A2FC62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3A1EFD" w14:paraId="39E2907C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184C2C7" w14:textId="43CDB5D2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D30F2E1" w14:textId="45C50BC9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-50 N</w:t>
                        </w:r>
                      </w:p>
                    </w:tc>
                  </w:tr>
                  <w:tr w:rsidR="003A1EFD" w14:paraId="592349B9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6F4AF60" w14:textId="39D02755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Moments: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3F8C17A" w14:textId="0181BBA7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--- N.m</w:t>
                        </w:r>
                      </w:p>
                    </w:tc>
                  </w:tr>
                </w:tbl>
                <w:p w14:paraId="4477DFFA" w14:textId="77777777" w:rsidR="003A1EFD" w:rsidRDefault="003A1EFD" w:rsidP="00866E0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3A1EFD" w14:paraId="16E5EF6D" w14:textId="77777777" w:rsidTr="00866E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64DB4BC" w14:textId="0CBAFD34" w:rsidR="003A1EFD" w:rsidRPr="00F42DD1" w:rsidRDefault="003A1EFD" w:rsidP="00866E0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Gravity-1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E1B4AE4" w14:textId="6F898A45" w:rsidR="003A1EFD" w:rsidRPr="006208CB" w:rsidRDefault="003A1EFD" w:rsidP="00866E0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A8A759A" wp14:editId="1C3598C1">
                        <wp:extent cx="1907540" cy="1030605"/>
                        <wp:effectExtent l="0" t="0" r="0" b="0"/>
                        <wp:docPr id="72094150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941508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30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3A1EFD" w14:paraId="372C01BB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814E851" w14:textId="50BE99FD" w:rsidR="003A1EFD" w:rsidRPr="00BE6656" w:rsidRDefault="003A1EFD" w:rsidP="00866E0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5213CF3" w14:textId="3B264EB6" w:rsidR="003A1EFD" w:rsidRPr="00B77EA3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Top Plane</w:t>
                        </w:r>
                      </w:p>
                    </w:tc>
                  </w:tr>
                  <w:tr w:rsidR="003A1EFD" w14:paraId="7602194A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F90FC2E" w14:textId="49911E4C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8274800" w14:textId="5F443189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  0 -9.81</w:t>
                        </w:r>
                      </w:p>
                    </w:tc>
                  </w:tr>
                  <w:tr w:rsidR="003A1EFD" w14:paraId="0FBC5CF5" w14:textId="77777777" w:rsidTr="00866E0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607AAF7" w14:textId="4846EB62" w:rsidR="003A1EFD" w:rsidRDefault="003A1EFD" w:rsidP="00866E0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F36ADF5" w14:textId="63C0FA46" w:rsidR="003A1EFD" w:rsidRDefault="003A1EFD" w:rsidP="00866E0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m/s^2</w:t>
                        </w:r>
                      </w:p>
                    </w:tc>
                  </w:tr>
                </w:tbl>
                <w:p w14:paraId="2E4B3967" w14:textId="77777777" w:rsidR="003A1EFD" w:rsidRDefault="003A1EFD" w:rsidP="00866E0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1971B2F" w14:textId="709F9E23" w:rsidR="005273D5" w:rsidRDefault="005273D5" w:rsidP="000A7C6B">
            <w:pPr>
              <w:rPr>
                <w:rStyle w:val="Strong"/>
              </w:rPr>
            </w:pPr>
          </w:p>
        </w:tc>
      </w:tr>
    </w:tbl>
    <w:p w14:paraId="4A41F968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D9A83B1" w14:textId="77777777" w:rsidTr="005B3D16">
        <w:tc>
          <w:tcPr>
            <w:tcW w:w="11016" w:type="dxa"/>
          </w:tcPr>
          <w:p w14:paraId="6009D974" w14:textId="0DBE8C87" w:rsidR="00132707" w:rsidRDefault="00132707" w:rsidP="000A7C6B">
            <w:pPr>
              <w:pStyle w:val="Heading1"/>
            </w:pPr>
            <w:r>
              <w:br w:type="page"/>
            </w:r>
            <w:bookmarkStart w:id="13" w:name="_Toc186226127"/>
            <w:r w:rsidR="003A1EFD">
              <w:t>Connector Definitions</w:t>
            </w:r>
            <w:bookmarkEnd w:id="13"/>
          </w:p>
          <w:p w14:paraId="4298312A" w14:textId="6221D2AF" w:rsidR="00132707" w:rsidRDefault="003A1EFD" w:rsidP="000A7C6B">
            <w:r>
              <w:t>No Data</w:t>
            </w:r>
          </w:p>
          <w:p w14:paraId="63A2E38F" w14:textId="3682A3A5" w:rsidR="00EF37BF" w:rsidRPr="009C0A33" w:rsidRDefault="00EF37BF" w:rsidP="000A7C6B"/>
          <w:p w14:paraId="3B8DAE94" w14:textId="77777777" w:rsidR="000F2729" w:rsidRDefault="000F2729" w:rsidP="000A7C6B"/>
          <w:p w14:paraId="456F4240" w14:textId="4CCCBF64" w:rsidR="00E12C21" w:rsidRDefault="00E12C21" w:rsidP="000A7C6B"/>
          <w:p w14:paraId="6D624268" w14:textId="362B3E4D" w:rsidR="00132707" w:rsidRDefault="00132707" w:rsidP="000A7C6B"/>
        </w:tc>
      </w:tr>
    </w:tbl>
    <w:p w14:paraId="5BBB1D80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365A5A2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467AF9C" w14:textId="46517ACE" w:rsidR="00104BD8" w:rsidRDefault="003A1EFD" w:rsidP="000A7C6B">
            <w:pPr>
              <w:pStyle w:val="Heading1"/>
            </w:pPr>
            <w:bookmarkStart w:id="14" w:name="_Toc186226128"/>
            <w:r>
              <w:lastRenderedPageBreak/>
              <w:t>Contact Information</w:t>
            </w:r>
            <w:bookmarkEnd w:id="14"/>
          </w:p>
          <w:p w14:paraId="08C8D409" w14:textId="5CADC623" w:rsidR="00104BD8" w:rsidRDefault="003A1EFD" w:rsidP="000A7C6B">
            <w:r>
              <w:t>No Data</w:t>
            </w:r>
          </w:p>
          <w:p w14:paraId="25375327" w14:textId="379D3414" w:rsidR="00104BD8" w:rsidRDefault="00104BD8" w:rsidP="000A7C6B">
            <w:pPr>
              <w:rPr>
                <w:rStyle w:val="A3"/>
              </w:rPr>
            </w:pPr>
          </w:p>
          <w:p w14:paraId="567DCE71" w14:textId="77777777" w:rsidR="00104BD8" w:rsidRDefault="00104BD8" w:rsidP="000A7C6B"/>
        </w:tc>
      </w:tr>
    </w:tbl>
    <w:p w14:paraId="5D9016DC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42D3E472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BC9DC0C" w14:textId="50AF3CE9" w:rsidR="00A61A59" w:rsidRDefault="003A1EFD" w:rsidP="000A7C6B">
            <w:pPr>
              <w:pStyle w:val="Heading1"/>
            </w:pPr>
            <w:bookmarkStart w:id="15" w:name="_Toc186226129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6A10C36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0BA84E" w14:textId="0FAD3423" w:rsidR="00A9531D" w:rsidRDefault="003A1EFD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447A32" w14:textId="1400F1D2" w:rsidR="00A9531D" w:rsidRDefault="003A1EF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Beam Mesh</w:t>
                  </w:r>
                </w:p>
              </w:tc>
            </w:tr>
          </w:tbl>
          <w:p w14:paraId="20252E59" w14:textId="77777777" w:rsidR="00690657" w:rsidRDefault="00690657" w:rsidP="00690657"/>
          <w:p w14:paraId="4D6FBD56" w14:textId="4382E3BB" w:rsidR="00A9531D" w:rsidRPr="00690657" w:rsidRDefault="003A1EFD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05FC5BF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BF5E23" w14:textId="419AB957" w:rsidR="007107BE" w:rsidRDefault="003A1EFD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8B5303" w14:textId="0DC9674B" w:rsidR="007107BE" w:rsidRDefault="003A1EF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534</w:t>
                  </w:r>
                </w:p>
              </w:tc>
            </w:tr>
            <w:tr w:rsidR="003A1EFD" w14:paraId="6175EB6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476BF2" w14:textId="03D4F1D7" w:rsidR="003A1EFD" w:rsidRDefault="003A1EFD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04E946" w14:textId="1B4E7EA7" w:rsidR="003A1EFD" w:rsidRDefault="003A1EF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522</w:t>
                  </w:r>
                </w:p>
              </w:tc>
            </w:tr>
            <w:tr w:rsidR="003A1EFD" w14:paraId="78330E3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DE5EF0" w14:textId="59B61532" w:rsidR="003A1EFD" w:rsidRDefault="003A1EFD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ECD84E" w14:textId="395813AE" w:rsidR="003A1EFD" w:rsidRDefault="003A1EF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3A1EFD" w14:paraId="400299C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6068CF" w14:textId="3ED2C6A8" w:rsidR="003A1EFD" w:rsidRDefault="003A1EFD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A195F4" w14:textId="77777777" w:rsidR="003A1EFD" w:rsidRDefault="003A1EF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274B86C" w14:textId="6566B82A" w:rsidR="00A61A59" w:rsidRPr="00F077CB" w:rsidRDefault="00A61A59" w:rsidP="000A7C6B"/>
        </w:tc>
      </w:tr>
    </w:tbl>
    <w:p w14:paraId="55EFC1C1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4C5DB586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9E8E8DF" w14:textId="056BA976" w:rsidR="002C53F9" w:rsidRDefault="003A1EFD" w:rsidP="000A7C6B">
            <w:pPr>
              <w:pStyle w:val="Heading1"/>
            </w:pPr>
            <w:bookmarkStart w:id="16" w:name="_Toc186226130"/>
            <w:r>
              <w:t>Sensor Details</w:t>
            </w:r>
            <w:bookmarkEnd w:id="16"/>
          </w:p>
          <w:p w14:paraId="24D2F715" w14:textId="20D2A3DE" w:rsidR="002C53F9" w:rsidRPr="00F077CB" w:rsidRDefault="003A1EFD" w:rsidP="000A7C6B">
            <w:r>
              <w:t>No Data</w:t>
            </w:r>
          </w:p>
        </w:tc>
      </w:tr>
    </w:tbl>
    <w:p w14:paraId="4209A7CD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9CBDECC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7774050" w14:textId="33C63F5B" w:rsidR="005F5B79" w:rsidRDefault="003A1EFD" w:rsidP="000A7C6B">
            <w:pPr>
              <w:pStyle w:val="Heading1"/>
            </w:pPr>
            <w:bookmarkStart w:id="17" w:name="_Toc186226131"/>
            <w:r>
              <w:t>Resultant Forces</w:t>
            </w:r>
            <w:bookmarkEnd w:id="17"/>
          </w:p>
          <w:p w14:paraId="04EAF291" w14:textId="65E531C9" w:rsidR="005F5B79" w:rsidRPr="000B04D4" w:rsidRDefault="003A1EFD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0E640BDB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4684C50" w14:textId="23385260" w:rsidR="005F5B79" w:rsidRDefault="003A1EFD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0447645" w14:textId="4299FF11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D7A33C6" w14:textId="30C95F8A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20EC67" w14:textId="5B76D0DF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E19EB1C" w14:textId="3B702892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5D53C8" w14:textId="36647393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EA253F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278F20" w14:textId="42BCF69B" w:rsidR="005F5B79" w:rsidRPr="004D2956" w:rsidRDefault="003A1EFD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BAA8BCE" w14:textId="28DAF995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C214C1" w14:textId="3862FEFC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-3.52429e-12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A335C9" w14:textId="7837DA05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562.219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533BA8" w14:textId="58D131B8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-7.16227e-12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247B7D" w14:textId="46B29390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562.219</w:t>
                  </w:r>
                </w:p>
              </w:tc>
            </w:tr>
          </w:tbl>
          <w:p w14:paraId="447CC1D7" w14:textId="16A841BC" w:rsidR="005F5B79" w:rsidRPr="000B04D4" w:rsidRDefault="003A1EFD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E972B3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125200A" w14:textId="0B38697A" w:rsidR="005F5B79" w:rsidRDefault="003A1EFD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84AC553" w14:textId="689CADB7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80C2A4" w14:textId="65113092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B7E97A" w14:textId="4CA7C30E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784D206" w14:textId="77DA2843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D7A0ED0" w14:textId="30945A84" w:rsidR="005F5B79" w:rsidRDefault="003A1EF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CC57FD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6194F5" w14:textId="0E331C3B" w:rsidR="005F5B79" w:rsidRPr="004D2956" w:rsidRDefault="003A1EFD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9C227E" w14:textId="5DC12337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AE40B0C" w14:textId="5F8132BE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1.66893e-06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88ABF0" w14:textId="5AF2BF6F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-1.36078e-06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B391B90" w14:textId="074778D8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1.00662e-06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E32314" w14:textId="46613AC4" w:rsidR="005F5B79" w:rsidRPr="004D2956" w:rsidRDefault="003A1EF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2.37704e-06</w:t>
                  </w:r>
                </w:p>
              </w:tc>
            </w:tr>
          </w:tbl>
          <w:p w14:paraId="2FC6698C" w14:textId="77777777" w:rsidR="005F5B79" w:rsidRDefault="005F5B79" w:rsidP="000A7C6B"/>
        </w:tc>
      </w:tr>
      <w:tr w:rsidR="005F5B79" w14:paraId="171FBD66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D2F2820" w14:textId="0EB30EC8" w:rsidR="00C6072D" w:rsidRPr="000B04D4" w:rsidRDefault="003A1EFD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3F694A7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52342AC" w14:textId="7F87672E" w:rsidR="00C6072D" w:rsidRDefault="003A1EFD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4C17B4D" w14:textId="22D415BE" w:rsidR="00C6072D" w:rsidRDefault="003A1EF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DA4295E" w14:textId="55A23A0C" w:rsidR="00C6072D" w:rsidRDefault="003A1EF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DD3C04F" w14:textId="1F7DB927" w:rsidR="00C6072D" w:rsidRDefault="003A1EF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F856346" w14:textId="5E66C490" w:rsidR="00C6072D" w:rsidRDefault="003A1EF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B3E66B2" w14:textId="0E67ED16" w:rsidR="00C6072D" w:rsidRDefault="003A1EFD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49D84D6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B1AA48" w14:textId="088E5131" w:rsidR="00C6072D" w:rsidRPr="004D2956" w:rsidRDefault="003A1EFD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BDE36F2" w14:textId="3D52EE9E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EE8A86" w14:textId="4B99B8B9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4521C0" w14:textId="3534DE04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2CB23E" w14:textId="278FB64F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BED927" w14:textId="43FF24E8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9FDCD26" w14:textId="296004F2" w:rsidR="00C6072D" w:rsidRPr="000B04D4" w:rsidRDefault="003A1EFD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4A32548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B4089E" w14:textId="1DBB37EC" w:rsidR="00C6072D" w:rsidRDefault="003A1EFD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DBB58C3" w14:textId="4694587C" w:rsidR="00C6072D" w:rsidRDefault="003A1EF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48EFA1" w14:textId="1F09F314" w:rsidR="00C6072D" w:rsidRDefault="003A1EF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41DD593" w14:textId="368AEEDB" w:rsidR="00C6072D" w:rsidRDefault="003A1EF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79712F7" w14:textId="3FAA4BE3" w:rsidR="00C6072D" w:rsidRDefault="003A1EF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9BF47CD" w14:textId="3C2377C2" w:rsidR="00C6072D" w:rsidRDefault="003A1EFD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4B37CF8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7E246DF" w14:textId="325D1E92" w:rsidR="00C6072D" w:rsidRPr="004D2956" w:rsidRDefault="003A1EFD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C57B7B" w14:textId="44136A55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1EE670" w14:textId="5BBEFF5C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7B3ED7" w14:textId="0AFA0B86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268404" w14:textId="032E1763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A352FC" w14:textId="37B6151C" w:rsidR="00C6072D" w:rsidRPr="004D2956" w:rsidRDefault="003A1EFD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2B4A4B6" w14:textId="4DC626E9" w:rsidR="005F5B79" w:rsidRDefault="005F5B79" w:rsidP="000A7C6B"/>
        </w:tc>
      </w:tr>
      <w:bookmarkEnd w:id="18"/>
      <w:bookmarkEnd w:id="19"/>
      <w:bookmarkEnd w:id="20"/>
    </w:tbl>
    <w:p w14:paraId="37B1BF75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762A9DAB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90AB755" w14:textId="46DA54BA" w:rsidR="00EC2432" w:rsidRDefault="003A1EFD" w:rsidP="000A7C6B">
            <w:pPr>
              <w:pStyle w:val="Heading1"/>
            </w:pPr>
            <w:bookmarkStart w:id="21" w:name="_Toc186226132"/>
            <w:r>
              <w:lastRenderedPageBreak/>
              <w:t>Beams</w:t>
            </w:r>
            <w:bookmarkEnd w:id="21"/>
          </w:p>
          <w:p w14:paraId="7A341D69" w14:textId="2E99B4EC" w:rsidR="0050542D" w:rsidRPr="003A1EFD" w:rsidRDefault="003A1EFD" w:rsidP="003A1EFD">
            <w:pPr>
              <w:pStyle w:val="Heading2"/>
            </w:pPr>
            <w:r>
              <w:t>Beam Forces</w:t>
            </w:r>
          </w:p>
          <w:tbl>
            <w:tblPr>
              <w:tblStyle w:val="LightGrid-Accent11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67"/>
              <w:gridCol w:w="668"/>
              <w:gridCol w:w="1035"/>
              <w:gridCol w:w="1035"/>
              <w:gridCol w:w="959"/>
              <w:gridCol w:w="1332"/>
              <w:gridCol w:w="1332"/>
              <w:gridCol w:w="1177"/>
            </w:tblGrid>
            <w:tr w:rsidR="003A1EFD" w14:paraId="736BA46F" w14:textId="77777777" w:rsidTr="003A1E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59408D" w14:textId="54D40D73" w:rsidR="003A1EFD" w:rsidRDefault="003A1EFD" w:rsidP="001107DF">
                  <w:pPr>
                    <w:jc w:val="center"/>
                  </w:pPr>
                  <w:r>
                    <w:t>Beam Name</w:t>
                  </w:r>
                </w:p>
              </w:tc>
              <w:tc>
                <w:tcPr>
                  <w:tcW w:w="327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8EE1BA0" w14:textId="47D14EDD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Joints</w:t>
                  </w:r>
                </w:p>
              </w:tc>
              <w:tc>
                <w:tcPr>
                  <w:tcW w:w="507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1A67B41" w14:textId="6889BE6B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Axial(N)</w:t>
                  </w:r>
                </w:p>
              </w:tc>
              <w:tc>
                <w:tcPr>
                  <w:tcW w:w="507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D333F2" w14:textId="46EBD0CA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Shear1(N)</w:t>
                  </w:r>
                </w:p>
              </w:tc>
              <w:tc>
                <w:tcPr>
                  <w:tcW w:w="47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7CA1C1" w14:textId="55584EAD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Shear2(N)</w:t>
                  </w:r>
                </w:p>
              </w:tc>
              <w:tc>
                <w:tcPr>
                  <w:tcW w:w="65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5656F6" w14:textId="1F755EA5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Moment1(N.m)</w:t>
                  </w:r>
                </w:p>
              </w:tc>
              <w:tc>
                <w:tcPr>
                  <w:tcW w:w="65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52D9EE" w14:textId="064FC96B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Moment2(N.m)</w:t>
                  </w:r>
                </w:p>
              </w:tc>
              <w:tc>
                <w:tcPr>
                  <w:tcW w:w="577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B7F7300" w14:textId="0D98ACB2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Torque(N.m)</w:t>
                  </w:r>
                </w:p>
              </w:tc>
            </w:tr>
            <w:tr w:rsidR="003A1EFD" w14:paraId="6780CE0E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902393" w14:textId="3233E52C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Beam-1( C:\THUVIENSOLIDWORKS\ALUMINUM FRAMES25102020\SERI 5 (20,40)\20X20S5 - IS MISSING(1)[8])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792145" w14:textId="0BEB9BA2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FE54B7" w14:textId="68BE56BD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-1.77085e-16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04EC0A" w14:textId="69127609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-9.06675e-16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E00356" w14:textId="04472E42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6.88757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ECF3EC" w14:textId="39C65E89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-0.918342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56A456" w14:textId="0A258F54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-1.2089e-16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EB5DF8" w14:textId="5DF85006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3.66772e-23</w:t>
                  </w:r>
                </w:p>
              </w:tc>
            </w:tr>
            <w:tr w:rsidR="003A1EFD" w14:paraId="004D1193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8DD033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79035B" w14:textId="1A22CD19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8270D6" w14:textId="44230688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-1.77085e-16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2F6CC1" w14:textId="0EBE7011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-9.06675e-16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6BE5A2" w14:textId="3ADDFBCA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6.88757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553033" w14:textId="71115663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0.918342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26DEC7" w14:textId="412C0448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1.2089e-16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3D78B7" w14:textId="50AD22C9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-3.81442e-23</w:t>
                  </w:r>
                </w:p>
              </w:tc>
            </w:tr>
            <w:tr w:rsidR="003A1EFD" w14:paraId="07AF9E68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00E28A" w14:textId="2D8D184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Beam-2( C:\THUVIENSOLIDWORKS\ALUMINUM FRAMES25102020\SERI 5 (20,40)\20X20S5 - IS MISSING(1)[6])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FF9083" w14:textId="18E92AB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57DD43" w14:textId="4417AC6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1.74871e-16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D02DDB" w14:textId="5B3DDF0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-6.82428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7BEE37" w14:textId="6FA21A2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8.95341e-16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6EB501" w14:textId="38D2721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-1.19379e-16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22DF79" w14:textId="7C6F6BB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-0.909903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E40564" w14:textId="59842E6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6CCE736D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93ACA7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536174" w14:textId="3EF45CD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CE705D" w14:textId="3F99710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1.74871e-16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B975BB" w14:textId="7C91EEB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-6.82428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E64786" w14:textId="0580904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8.95341e-16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52A92F" w14:textId="302C599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1.19379e-16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31682F" w14:textId="30761FF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0.909903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76B36F" w14:textId="3EB446D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312DC31F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9CCE80" w14:textId="031D429C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Beam-3( C:\THUVIENSOLIDWORKS\ALUMINUM FRAMES25102020\SERI 5 (20,40)\20X20S5 - IS MISSING(1)[16])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AAC0BE" w14:textId="14910CA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B1145C" w14:textId="1B9F1C1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-6.31308e-08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66F75E" w14:textId="420487E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-1.26216e-18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2CCB35" w14:textId="42DE669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-1.06341e-13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7C860C" w14:textId="69124EC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1.22094e-15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2F5360" w14:textId="7E64EA4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-2.83555e-21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9E5BA0" w14:textId="007D8D2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-4.73604e-31</w:t>
                  </w:r>
                </w:p>
              </w:tc>
            </w:tr>
            <w:tr w:rsidR="003A1EFD" w14:paraId="0BFB530F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3F5961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54D35A" w14:textId="6B9CCA5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3CF9DE" w14:textId="790B35C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30.9121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4A68C8" w14:textId="3E1B3EA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-4.53032e-10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A27DCD" w14:textId="363F766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-5.52753e-05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C0DD58" w14:textId="3BADBF7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-6.14169e-07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F83177" w14:textId="1397B3C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5.03368e-12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8E7A6D" w14:textId="3DD8372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-1.05574e-23</w:t>
                  </w:r>
                </w:p>
              </w:tc>
            </w:tr>
            <w:tr w:rsidR="003A1EFD" w14:paraId="0848C16D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491579" w14:textId="0FFC039B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Beam-4( C:\THUVIENSOLIDWORKS\ALUMINUM FRAMES25102020\SERI 5 (20,40)\20X20S5 - IS MISSING(1)[10])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C9A09E" w14:textId="5223132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23A930" w14:textId="26A34BD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0.000216503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1E5D78" w14:textId="61A21EB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-2.09023e-15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F4A5EE" w14:textId="2380827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27.8276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8E4D23" w14:textId="14199CA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-5.75104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3221F6" w14:textId="359B2D2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-3.92446e-08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4DC9F0" w14:textId="1D1EED8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4.56072e-22</w:t>
                  </w:r>
                </w:p>
              </w:tc>
            </w:tr>
            <w:tr w:rsidR="003A1EFD" w14:paraId="7ADE5408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E00426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0C2C60" w14:textId="468B4A2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0F4168" w14:textId="68A7B80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-0.000216503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4D0726" w14:textId="054B5E1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3.87871e-15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182AE0" w14:textId="3765CD7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27.8276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31A6B3" w14:textId="5787DC5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5.75104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D4D3E7" w14:textId="121BEEF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3.92446e-08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D22B92" w14:textId="54AB1D8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-2.81416e-22</w:t>
                  </w:r>
                </w:p>
              </w:tc>
            </w:tr>
            <w:tr w:rsidR="003A1EFD" w14:paraId="2EFD22A5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1ED394" w14:textId="5A74D243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Beam-5( C:\THUVIENSOLIDWORKS\ALUMINUM FRAMES25102020\SERI 5 (20,40)\20X20S5 - IS MISSING(1)[11])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A7C90E" w14:textId="4EB34D9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D8F454" w14:textId="4FB3D63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-0.000216503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2216F9" w14:textId="412D152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3.88184e-15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D85434" w14:textId="7992577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27.8276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233193" w14:textId="7E3203D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5.75104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319058" w14:textId="5FCAFF8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3.924e-08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7B65CD" w14:textId="09BA2B4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9.21475e-08</w:t>
                  </w:r>
                </w:p>
              </w:tc>
            </w:tr>
            <w:tr w:rsidR="003A1EFD" w14:paraId="2D8FE11C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D77389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781FD7" w14:textId="461AE39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6A697A" w14:textId="109AC6F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0.000216503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5D3639" w14:textId="1CCEDB4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-2.0802e-15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F61ECC" w14:textId="46BEF07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27.8276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0835C7" w14:textId="261BA52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-5.75104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03D994" w14:textId="0D9B8B2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-3.924e-08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BEC4C7" w14:textId="23373E8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9.21475e-08</w:t>
                  </w:r>
                </w:p>
              </w:tc>
            </w:tr>
            <w:tr w:rsidR="003A1EFD" w14:paraId="14F28681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9B7CB4" w14:textId="1B193751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Beam-6( C:\THUVIENSOLIDWORKS\ALUMINUM FRAMES25102020\SERI 5 (20,40)\20X20S5 - IS MISSING(1)[2])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0BE5C0" w14:textId="316BE9C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79C0DA" w14:textId="13F5535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0.79812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E85DAF" w14:textId="458AD95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-9.93364e-24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5EF164" w14:textId="7AC1BDC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5F7C0A" w14:textId="759AFBF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268F5C" w14:textId="55C24B2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-1.53932e-25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567C7C" w14:textId="19CA68E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04FF7A23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93CB14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E278CA" w14:textId="0526DC7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408B89" w14:textId="3EE5128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1.00335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3602C6" w14:textId="7503C51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1.233e-23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155772" w14:textId="2CABEDB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-9.86403e-23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C89160" w14:textId="5ACBB63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-1.14358e-24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7DC500" w14:textId="541B087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-1.42944e-25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FB6285" w14:textId="2C1FBF6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4A3EB795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909A56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7DC75C" w14:textId="58FF936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55E065" w14:textId="5FC702A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0.79812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8E89F0" w14:textId="70BE976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9.93364e-24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4E90C7" w14:textId="5AC2AA6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152546" w14:textId="7910DC0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438F06" w14:textId="16D50C5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-1.53932e-25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D2B38B" w14:textId="0647811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0D2D9951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5BE5EE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90BB4C" w14:textId="002FD8C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6E124D" w14:textId="469CDF9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1.02615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C0D696" w14:textId="0B3AFA7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1.23306e-23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F4FE53" w14:textId="70A6FE6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-9.86449e-23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CD9B14" w14:textId="517A42C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-1.17058e-24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C341CF" w14:textId="5A5FCCD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-1.4632e-25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C05946" w14:textId="28422F1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45A5ED0B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7D6EF9" w14:textId="09E0D40D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Beam-7( C:\THUVIENSOLIDWORKS\ALUMINUM FRAMES25102020\SERI 5 (20,40)\20X20S5 - IS MISSING(1)[14])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171030" w14:textId="1133A08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D4D116" w14:textId="04A268E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-6.31308e-08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66160E" w14:textId="659E7A0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-1.7651e-24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68E17E" w14:textId="0BBBFC7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1.46579e-23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9F6068" w14:textId="45D040B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1.41025e-26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427A7A" w14:textId="6150434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-1.67768e-26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618E88" w14:textId="5F32434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5D277EF3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8B0869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CE80E8" w14:textId="264CBD8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34192C" w14:textId="690F0A9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30.9121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B6A578" w14:textId="0115AE4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1.0912e-15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F6C96E" w14:textId="37CAA8F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5.37205e-15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9A5CD2" w14:textId="74C0CBC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5.37205e-16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E7D8A7" w14:textId="23571BA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-1.0912e-16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6F5BF4" w14:textId="5FCD186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345CFA28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6170CE" w14:textId="2F2039C9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Beam-8( C:\THUVIENSOLIDWORKS\ALUMINUM </w:t>
                  </w:r>
                  <w:r>
                    <w:rPr>
                      <w:sz w:val="20"/>
                      <w:szCs w:val="20"/>
                    </w:rPr>
                    <w:lastRenderedPageBreak/>
                    <w:t>FRAMES25102020\SERI 5 (20,40)\20X20S5 - IS MISSING(1)[18])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314D9F" w14:textId="0255AEC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7BD534" w14:textId="2C1E210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-5.45599e-16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AF2341" w14:textId="1AE6714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-2.68602e-15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E835A6" w14:textId="15955A5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16.8243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5F149F" w14:textId="1DB7540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-2.24324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A6E038" w14:textId="1D1F98F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-3.58136e-16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F490A0" w14:textId="603CF2D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8.95916e-23</w:t>
                  </w:r>
                </w:p>
              </w:tc>
            </w:tr>
            <w:tr w:rsidR="003A1EFD" w14:paraId="40C9C8E1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402E62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403E78" w14:textId="1D3CB5D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A94568" w14:textId="3D17BDA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-5.45599e-16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D86904" w14:textId="52D2DE3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-2.68602e-15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41AE2C" w14:textId="7EA3F98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16.8243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C3A13B" w14:textId="73A8EBE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2.24324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0D26B5" w14:textId="326E4BB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3.58136e-16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92B22A" w14:textId="4C5A924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-9.31749e-23</w:t>
                  </w:r>
                </w:p>
              </w:tc>
            </w:tr>
            <w:tr w:rsidR="003A1EFD" w14:paraId="310F4862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BA078E" w14:textId="4F2EE8B0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Beam-9( C:\THUVIENSOLIDWORKS\ALUMINUM FRAMES25102020\SERI 5 (20,40)\20X20S5 - IS MISSING(1)[9])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C0CF6B" w14:textId="55A183F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E206E0" w14:textId="304FDD3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-1.53871e-06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2E9266" w14:textId="02E65BF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-5.52206e-06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B3106D" w14:textId="5A62525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6.35469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89D001" w14:textId="08FEB8D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0.390569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FDAF38" w14:textId="2F06E98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1.66734e-07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37F719" w14:textId="3739A17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-2.84458e-14</w:t>
                  </w:r>
                </w:p>
              </w:tc>
            </w:tr>
            <w:tr w:rsidR="003A1EFD" w14:paraId="0839154B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9FD797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1E7FE3" w14:textId="38F3CEE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1D24F8" w14:textId="7C5680F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1.43929e-05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202187" w14:textId="1D9E4AE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-0.00023052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B2ECF2" w14:textId="5CACBC1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7.33233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38BC88" w14:textId="69B78F7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-0.623248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A58539" w14:textId="4207F0B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-1.98611e-05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F4B10D" w14:textId="45AB966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-5.58873e-13</w:t>
                  </w:r>
                </w:p>
              </w:tc>
            </w:tr>
            <w:tr w:rsidR="003A1EFD" w14:paraId="5B085D3D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6FA8C2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AA0F71" w14:textId="62B6683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1F2A5B" w14:textId="0AC86AD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-1.43929e-05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A8C9C3" w14:textId="45B836D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-5.93324e-05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511C7A" w14:textId="471CA36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7.33233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BE379A" w14:textId="30B69E2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0.623248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68137F" w14:textId="68DF482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5.08344e-06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C0AF0D" w14:textId="58DF697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-7.04428e-14</w:t>
                  </w:r>
                </w:p>
              </w:tc>
            </w:tr>
            <w:tr w:rsidR="003A1EFD" w14:paraId="166F69DA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AE3B90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2FBF8E" w14:textId="0DDDD2A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D485ED" w14:textId="11E6EAA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-4.76553e-16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2298AE" w14:textId="62C57D1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9.67998e-17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484546" w14:textId="4D5C7C1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3.16297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963DC8" w14:textId="7011B36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0.115975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CD1A12" w14:textId="721B8A7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-3.54932e-18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6DD41E" w14:textId="259B1B2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-5.44744e-25</w:t>
                  </w:r>
                </w:p>
              </w:tc>
            </w:tr>
            <w:tr w:rsidR="003A1EFD" w14:paraId="4E84AF3E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51ADF8" w14:textId="1D908AC0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Beam-10( C:\THUVIENSOLIDWORKS\ALUMINUM FRAMES25102020\SERI 5 (20,40)\20X20S5 - IS MISSING(1)[4])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8BD9CA" w14:textId="4D27BA0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2ED3EE" w14:textId="08183C9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0.79812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85181E" w14:textId="24D9407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FB1BC1" w14:textId="3D8B571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648152" w14:textId="259823B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C20832" w14:textId="589EAC3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C14519" w14:textId="5A42D06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55552F66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E322AB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B5B011" w14:textId="50416E8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3073FC" w14:textId="793B42CE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1.00335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DE7579" w14:textId="717ED76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-1.77699e-06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4D5E27" w14:textId="2A19E93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-3.55387e-06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21C4AC" w14:textId="3F151E1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-4.12014e-08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82F7C3" w14:textId="282FAE1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2.0601e-08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67E8A7" w14:textId="4836BDD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-1.5734e-17</w:t>
                  </w:r>
                </w:p>
              </w:tc>
            </w:tr>
            <w:tr w:rsidR="003A1EFD" w14:paraId="16B86227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B2D230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3649A9" w14:textId="771DA2E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B4CA83" w14:textId="46FEF11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0.79812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C9CF91" w14:textId="3D74380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2CCE90" w14:textId="2E97411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FD1878" w14:textId="7BA9A8B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A0893C" w14:textId="36BA2A4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BDB43C" w14:textId="1EF4CFD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219F7D60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543185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FC7F0D" w14:textId="30D55F9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A2F75A" w14:textId="04C0F57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1.02615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F82B88" w14:textId="7995358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-1.77698e-06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AAF991" w14:textId="6C34A7A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-3.55408e-06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34FE80" w14:textId="3B10C9D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-4.21749e-08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1451A4" w14:textId="0E1C606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2.10863e-08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8CAB97" w14:textId="71AA14D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-1.57168e-17</w:t>
                  </w:r>
                </w:p>
              </w:tc>
            </w:tr>
            <w:tr w:rsidR="003A1EFD" w14:paraId="3E84B2E2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40D109" w14:textId="08505796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Beam-11( C:\THUVIENSOLIDWORKS\ALUMINUM FRAMES25102020\SERI 5 (20,40)\20X20S5 - IS MISSING(1)[19])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A02B0C" w14:textId="0D3CD43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A050F6" w14:textId="71A5D05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0.000154913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4ED2E4" w14:textId="01377B3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-6.53009e-14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FD79C0" w14:textId="487DE6E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26.8243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349D95" w14:textId="21113A6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-3.57657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8E2702" w14:textId="2CF9CBE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-4.70573e-08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7B5550" w14:textId="0610DC0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1.43147e-21</w:t>
                  </w:r>
                </w:p>
              </w:tc>
            </w:tr>
            <w:tr w:rsidR="003A1EFD" w14:paraId="180B599B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1014D1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FB898B" w14:textId="4FD6A4D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D85762" w14:textId="787F3FFE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-0.000154913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9D4C26" w14:textId="44C6FCB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5.63506e-14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7F5041" w14:textId="20D8F13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26.8243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36B099" w14:textId="3DAB69F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3.57657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218F0A" w14:textId="740CA9B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4.70573e-08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79219D" w14:textId="24D7461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-1.29185e-21</w:t>
                  </w:r>
                </w:p>
              </w:tc>
            </w:tr>
            <w:tr w:rsidR="003A1EFD" w14:paraId="4998CCE8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C758A6" w14:textId="031DD7D4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Beam-12( C:\THUVIENSOLIDWORKS\ALUMINUM FRAMES25102020\SERI 5 (20,40)\20X20S5 - IS MISSING(1)[12])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A0C82C" w14:textId="2AED9CC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2C2118" w14:textId="78A48A6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-1.26789e-05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FE58C8" w14:textId="5B5EC23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5.14208e-05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A0B9EF" w14:textId="5D4EDE8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-6.35468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09F863" w14:textId="35BAB8C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0.390569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8AE3C0" w14:textId="574E9F4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3.20058e-06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502B45" w14:textId="7E4228F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-8.0124e-07</w:t>
                  </w:r>
                </w:p>
              </w:tc>
            </w:tr>
            <w:tr w:rsidR="003A1EFD" w14:paraId="1F436975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CDA604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66C09E" w14:textId="4B2B277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F84D15" w14:textId="5196951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1.43928e-05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B1F6BE" w14:textId="18E2736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-0.000230512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53C83E" w14:textId="42727E1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7.33233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35B7AF" w14:textId="3D5C880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-0.623248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D48127" w14:textId="21DC6E6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-1.98605e-05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6B8113" w14:textId="2084662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8.01241e-07</w:t>
                  </w:r>
                </w:p>
              </w:tc>
            </w:tr>
            <w:tr w:rsidR="003A1EFD" w14:paraId="0E48E764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8AADD3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3B497A" w14:textId="124F758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7EA549" w14:textId="0D5C9EF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-1.43928e-05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97C4CC" w14:textId="354AA12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-5.93319e-05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65B9CD" w14:textId="0B14221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7.33233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95B256" w14:textId="1E6CA18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0.623248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E73DF3" w14:textId="487E65D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5.0834e-06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40494E" w14:textId="34164EE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8.01244e-07</w:t>
                  </w:r>
                </w:p>
              </w:tc>
            </w:tr>
            <w:tr w:rsidR="003A1EFD" w14:paraId="11FC17AD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9A6F7C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B3A018" w14:textId="56DE1E0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118D77" w14:textId="2231F2A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-1.43928e-05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6CD26A" w14:textId="7136551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0.000111857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D11195" w14:textId="4C6B598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7.33233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9C82AD" w14:textId="4D575C5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0.623248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4E294D" w14:textId="2B7EB24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-9.69444e-06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932B96" w14:textId="368A0F8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8.01244e-07</w:t>
                  </w:r>
                </w:p>
              </w:tc>
            </w:tr>
            <w:tr w:rsidR="003A1EFD" w14:paraId="1303DC1D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BB8510" w14:textId="41F169D5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Beam-13( C:\THUVIENSOLIDWORKS\ALUMINUM FRAMES25102020\SERI 5 (20,40)\20X20S5 - IS MISSING(1)[1])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ECA136" w14:textId="6575F27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F16BC2" w14:textId="78E369C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0.79812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BFD4D5" w14:textId="475E4AD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54C3AC" w14:textId="0769051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2.8114e-17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E38495" w14:textId="62F478E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-1.63998e-18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6245EF" w14:textId="57CE147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21BAB0" w14:textId="17F348E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2BF4222E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4D0248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5D5C47" w14:textId="6B40D0E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A9B44A" w14:textId="309B525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1.00335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76199B" w14:textId="51B18E9E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-3.55389e-06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C114EC" w14:textId="23B92F2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3.53429e-17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4C56E6" w14:textId="12527FE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2.59183e-18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AE7761" w14:textId="020266A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4.12007e-08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26A0CF" w14:textId="3128564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7.8323e-24</w:t>
                  </w:r>
                </w:p>
              </w:tc>
            </w:tr>
            <w:tr w:rsidR="003A1EFD" w14:paraId="0C271E68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B1AA6E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E433F9" w14:textId="7381C9B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AAB497" w14:textId="5523601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0.79812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DEFC96" w14:textId="492B506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8D10E2" w14:textId="1DB8D37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2.81137e-17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CD9AD3" w14:textId="569557B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1.63997e-18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B959A2" w14:textId="3A52FF5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B0728C" w14:textId="1D1B849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61348239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C1C8CC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411093" w14:textId="43BADE6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25C8C4" w14:textId="72F3538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1.02615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9400AA" w14:textId="7BD79B9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-3.55405e-06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EA3E2A" w14:textId="1979936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3.61461e-17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5FCB3E" w14:textId="6818A74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2.71098e-18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04D845" w14:textId="14D5B52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4.21736e-08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E9CB98" w14:textId="659407D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8.01032e-24</w:t>
                  </w:r>
                </w:p>
              </w:tc>
            </w:tr>
            <w:tr w:rsidR="003A1EFD" w14:paraId="3877ED21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08377F" w14:textId="617B8B45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Beam-14( C:\THUVIENSOLIDWORKS\ALUMINUM FRAMES25102020\SERI 5 (20,40)\20X20S5 - IS MISSING(1)[5])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45ADFF" w14:textId="5B9AC96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30E595" w14:textId="5C2C7CF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8.95341e-16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E445B8" w14:textId="31C394D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-7.82763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536D5A" w14:textId="3732701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-1.74871e-16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96D071" w14:textId="25024C9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-3.61399e-17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C7421D" w14:textId="64400AF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1.61771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401BD0" w14:textId="07F1EA6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1.41476e-23</w:t>
                  </w:r>
                </w:p>
              </w:tc>
            </w:tr>
            <w:tr w:rsidR="003A1EFD" w14:paraId="4885ED41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D58828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D556C6" w14:textId="66BADD4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6EC7A9" w14:textId="29C8589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8.95341e-16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EEA783" w14:textId="05FB8A9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-7.82763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9D3603" w14:textId="1E00DF1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-1.74866e-16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2E00BB" w14:textId="227AF7C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3.6139e-17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DEF880" w14:textId="627F79C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-1.61771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F015EC" w14:textId="4F6EEEB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8.95307e-23</w:t>
                  </w:r>
                </w:p>
              </w:tc>
            </w:tr>
            <w:tr w:rsidR="003A1EFD" w14:paraId="7C4CEBDB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F56A54" w14:textId="43F0B694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Beam-15( C:\THUVIENSOLIDWORKS\ALUMINUM FRAMES25102020\SERI 5 (20,40)\20X20S5 - IS MISSING(1)[15])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FCD429" w14:textId="049916C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63F2DA" w14:textId="000B569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-6.31308e-08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685362" w14:textId="4E059C3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5.89224e-19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53CDAA" w14:textId="4847077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-1.06341e-13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05BE4A" w14:textId="67F6D9D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1.22094e-15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61D3F5" w14:textId="040F027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8.65439e-21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0D24E2" w14:textId="4EDF4DE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-4.75452e-31</w:t>
                  </w:r>
                </w:p>
              </w:tc>
            </w:tr>
            <w:tr w:rsidR="003A1EFD" w14:paraId="0747ADFD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FED6AC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7E6273" w14:textId="67BC5E3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9380B5" w14:textId="4078941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30.9121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BDA308" w14:textId="6CD6243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-4.53031e-10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242660" w14:textId="6E379D4E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-5.52753e-05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E0FAC2" w14:textId="669A9F0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-6.14169e-07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009BB2" w14:textId="54D322A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5.03357e-12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61F6D8" w14:textId="42E58EC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-1.73441e-22</w:t>
                  </w:r>
                </w:p>
              </w:tc>
            </w:tr>
            <w:tr w:rsidR="003A1EFD" w14:paraId="0EA8B6F3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F2294C" w14:textId="0F469E44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Beam-16( C:\THUVIENSOLIDWORKS\ALUMINUM FRAMES25102020\SERI 5 (20,40)\20X20S5 - IS MISSING(1)[7])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272DE9" w14:textId="233243F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1933AA" w14:textId="5A66031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-8.9534e-16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DFC971" w14:textId="16926C1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1.74871e-16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3FAEDF" w14:textId="0A489DA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7.82763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246B0A" w14:textId="1ED58CA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-1.61771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2B4A27" w14:textId="0180B85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3.61401e-17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C8AD2F" w14:textId="422D59E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2.59202e-08</w:t>
                  </w:r>
                </w:p>
              </w:tc>
            </w:tr>
            <w:tr w:rsidR="003A1EFD" w14:paraId="71E877C4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FAB7B9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66F83E" w14:textId="60DF649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4E39AB" w14:textId="7521C59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-8.95343e-16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07121C" w14:textId="2BA65DE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1.74871e-16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4EB6D4" w14:textId="286CCF7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7.82763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C8CA1E" w14:textId="715FE7B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1.61771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FEB857" w14:textId="0748348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-3.61401e-17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F2BA78" w14:textId="78135CE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2.59201e-08</w:t>
                  </w:r>
                </w:p>
              </w:tc>
            </w:tr>
            <w:tr w:rsidR="003A1EFD" w14:paraId="7945BC58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8C7F1E" w14:textId="70960451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Beam-17( C:\THUVIENSOLIDWORKS\ALUMINUM FRAMES25102020\SERI 5 (20,40)\20X20S5 - IS MISSING(1)[17])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F556F3" w14:textId="4630869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1572D4" w14:textId="4EA94A8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-5.45599e-16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E324F3" w14:textId="4F9C921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-2.68602e-15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0D7AE3" w14:textId="449DDBB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16.8243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300CA3" w14:textId="7702E76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-2.24324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61AF91" w14:textId="45733D4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-3.58136e-16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992C4F" w14:textId="710343F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3F31DAEF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F684E3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54E87D" w14:textId="2553D6F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67A5BA" w14:textId="1C699E9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-5.45599e-16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4DB1C0" w14:textId="1AF6B65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-2.68602e-15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A90324" w14:textId="05BD0DA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16.8243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EA679A" w14:textId="40C0A8E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2.24324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954B99" w14:textId="3A1CE12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3.58136e-16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81FF74" w14:textId="00F6DF0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2C622895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B00C6C" w14:textId="11234A35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Beam-18( C:\THUVIENSOLIDWORKS\ALUMINUM FRAMES25102020\SERI 5 (20,40)\20X20S5 - IS MISSING(1)[3])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D97AA7" w14:textId="11E27D3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433654" w14:textId="38EA760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1.00335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88104E" w14:textId="15BEDC9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-1.23695e-11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E6475E" w14:textId="56212B8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1.77695e-06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4CC27A" w14:textId="518EB28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2.0601e-08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CDC0B9" w14:textId="6A62D30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1.44378e-13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676388" w14:textId="6C45CCE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-1.73924e-21</w:t>
                  </w:r>
                </w:p>
              </w:tc>
            </w:tr>
            <w:tr w:rsidR="003A1EFD" w14:paraId="7191B5BA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193C1B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23D9E2" w14:textId="4CD2268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6A9987" w14:textId="351C47C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0.79812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90B57E" w14:textId="18FA957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8FA0BA" w14:textId="604550A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15E65F" w14:textId="5E33B64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33AC72" w14:textId="00E5016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6B5467" w14:textId="6C72F7E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73B9D457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00BC3E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426E1E" w14:textId="119D109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873556" w14:textId="519254B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0.79812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16062C" w14:textId="75C98F0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F7AF55" w14:textId="508009F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0E388E" w14:textId="5B0BBC5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9C6FE9" w14:textId="6C44835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7E0CB1" w14:textId="1B6F432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0470ACCF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CDDFB2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0BB03F" w14:textId="166FD89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751FC1" w14:textId="5BD576F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1.02615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4FF1CD" w14:textId="2740E41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1.20861e-11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FC1247" w14:textId="7F7A95A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1.77703e-06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55E83D" w14:textId="1CCBFEF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2.10874e-08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BB39B7" w14:textId="5900EE5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-1.4387e-13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A1D4E2" w14:textId="13C5858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7.42031e-22</w:t>
                  </w:r>
                </w:p>
              </w:tc>
            </w:tr>
            <w:tr w:rsidR="003A1EFD" w14:paraId="2AEB5539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91A001" w14:textId="4181E18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Beam-19( C:\THUVIENSOLIDWORKS\ALUMINUM FRAMES25102020\SERI 5 (20,40)\20X20S5 - IS MISSING(1)[20])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B43A21" w14:textId="2EB5CF1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26CFE3" w14:textId="0FD7419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0.000154913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0237BF" w14:textId="4FFAE35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-6.53028e-14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214CAA" w14:textId="66F14D8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26.8243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86EB07" w14:textId="5237758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-3.57657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F33A25" w14:textId="34A58FB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-4.70573e-08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0A65AB" w14:textId="4E86619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1.28866e-21</w:t>
                  </w:r>
                </w:p>
              </w:tc>
            </w:tr>
            <w:tr w:rsidR="003A1EFD" w14:paraId="07B6D424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CE6D84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4C6009" w14:textId="145B24C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0CEF24" w14:textId="079F3D0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-0.000154913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3F28EC" w14:textId="02F5727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5.63483e-14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11AE58" w14:textId="1D34094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26.8243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5A19D1" w14:textId="7055CE4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3.57657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9D5B71" w14:textId="26D75B9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4.70573e-08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C9D9D7" w14:textId="2EE0F1E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-1.14322e-21</w:t>
                  </w:r>
                </w:p>
              </w:tc>
            </w:tr>
            <w:tr w:rsidR="003A1EFD" w14:paraId="56CF64F6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A6056A" w14:textId="69A9DCEF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Beam-20( C:\THUVIENSOLIDWORKS\ALUMINUM FRAMES25102020\SERI 5 (20,40)\20X20S5 - IS MISSING(1)[13])</w:t>
                  </w: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2A5466" w14:textId="348DBF4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F4C34B" w14:textId="3CEFC35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-6.31308e-08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F4E000" w14:textId="55258B1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-1.09512e-26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422BFB" w14:textId="1C55CAD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1.4658e-23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9DF6B4" w14:textId="2252AF7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1.4102e-26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0E2BE9" w14:textId="5922EFA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-4.19713e-28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B75F4A" w14:textId="2C51B29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A1EFD" w14:paraId="0F92B7CD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pct"/>
                  <w:vMerge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AE545B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E6DE95" w14:textId="553C1BA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F5C476" w14:textId="7DFE7BC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30.9121</w:t>
                  </w:r>
                </w:p>
              </w:tc>
              <w:tc>
                <w:tcPr>
                  <w:tcW w:w="507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7E9D8A" w14:textId="26DEBF5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6.5954e-17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6E733A" w14:textId="4A5FE5E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5.37205e-15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474578" w14:textId="5C0341E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5.37205e-16</w:t>
                  </w:r>
                </w:p>
              </w:tc>
              <w:tc>
                <w:tcPr>
                  <w:tcW w:w="65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4115CA" w14:textId="04033DB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-6.59552e-18</w:t>
                  </w:r>
                </w:p>
              </w:tc>
              <w:tc>
                <w:tcPr>
                  <w:tcW w:w="577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EDB056" w14:textId="0B635B5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8B31BE3" w14:textId="267CBE83" w:rsidR="0050542D" w:rsidRPr="003A1EFD" w:rsidRDefault="003A1EFD" w:rsidP="003A1EFD">
            <w:pPr>
              <w:pStyle w:val="Heading2"/>
            </w:pPr>
            <w:r>
              <w:t>Beam Stresses</w:t>
            </w:r>
          </w:p>
          <w:tbl>
            <w:tblPr>
              <w:tblStyle w:val="LightGrid-Accent11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001"/>
              <w:gridCol w:w="730"/>
              <w:gridCol w:w="1335"/>
              <w:gridCol w:w="1271"/>
              <w:gridCol w:w="1271"/>
              <w:gridCol w:w="1004"/>
              <w:gridCol w:w="1593"/>
            </w:tblGrid>
            <w:tr w:rsidR="003A1EFD" w14:paraId="20A8C2A8" w14:textId="77777777" w:rsidTr="003A1E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41A74F" w14:textId="1FD1355F" w:rsidR="003A1EFD" w:rsidRDefault="003A1EFD" w:rsidP="001107DF">
                  <w:pPr>
                    <w:jc w:val="center"/>
                  </w:pPr>
                  <w:r>
                    <w:t>Beam Name</w:t>
                  </w:r>
                </w:p>
              </w:tc>
              <w:tc>
                <w:tcPr>
                  <w:tcW w:w="358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891DDC" w14:textId="71B8DEF6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Joints</w:t>
                  </w:r>
                </w:p>
              </w:tc>
              <w:tc>
                <w:tcPr>
                  <w:tcW w:w="654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04B7DE8" w14:textId="4AAFEEA5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Axial(N/m^2)</w:t>
                  </w:r>
                </w:p>
              </w:tc>
              <w:tc>
                <w:tcPr>
                  <w:tcW w:w="62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29DFDC" w14:textId="265B19BC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Bending Dir1(N/m^2)</w:t>
                  </w:r>
                </w:p>
              </w:tc>
              <w:tc>
                <w:tcPr>
                  <w:tcW w:w="62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7DC5B3" w14:textId="1060FE5F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Bending Dir2(N/m^2)</w:t>
                  </w:r>
                </w:p>
              </w:tc>
              <w:tc>
                <w:tcPr>
                  <w:tcW w:w="492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164883" w14:textId="6EE08889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Torsional (N/m^2)</w:t>
                  </w:r>
                </w:p>
              </w:tc>
              <w:tc>
                <w:tcPr>
                  <w:tcW w:w="78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E86CF4" w14:textId="375160EB" w:rsidR="003A1EFD" w:rsidRDefault="003A1EF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Upper bound axial and bending(N/m^2)</w:t>
                  </w:r>
                </w:p>
              </w:tc>
            </w:tr>
            <w:tr w:rsidR="003A1EFD" w14:paraId="5B4699E5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405DBC" w14:textId="37B1A079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Beam-1( C:\THUVIENSOLIDWORKS\ALUMINUM FRAMES25102020\SERI 5 (20,40)\20X20S5 - IS MISSING(1)[8])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FF603F" w14:textId="34660E9C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1C08DB" w14:textId="4A4B498B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1.02845e-12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8CADB3" w14:textId="45512F4A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1.37234e+06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F0747C" w14:textId="569002E6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-1.73377e-10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B18553" w14:textId="6DCC034D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-6.5743e-16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54978C" w14:textId="46A78155" w:rsidR="003A1EFD" w:rsidRPr="00A54E07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1.37234e+06</w:t>
                  </w:r>
                </w:p>
              </w:tc>
            </w:tr>
            <w:tr w:rsidR="003A1EFD" w14:paraId="0AD3D6E9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9E14CF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911C72" w14:textId="23196423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FD13AF" w14:textId="2023466B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-1.02845e-12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E90B59" w14:textId="04513717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1.37234e+06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652907" w14:textId="3ABB1405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-1.73377e-10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E3C742" w14:textId="35FBD32B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-6.83725e-16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602763" w14:textId="18E0D9D0" w:rsidR="003A1EFD" w:rsidRPr="00A54E07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1.37234e+06</w:t>
                  </w:r>
                </w:p>
              </w:tc>
            </w:tr>
            <w:tr w:rsidR="003A1EFD" w14:paraId="1ECC2E46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5A5485" w14:textId="421B9FEF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Beam-2( C:\THUVIENSOLIDWORKS\ALUMINUM FRAMES25102020\SERI 5 (20,40)\20X20S5 - IS MISSING(1)[6])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6942DE" w14:textId="38D37C6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36FC3E" w14:textId="24592AF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-1.0156e-12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7795D7" w14:textId="0BD1A5D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1.78395e-10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BC1F3D" w14:textId="04D2E7D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-1.30496e+06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074D11" w14:textId="2A15F82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2439DB" w14:textId="27DECFF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1.30496e+06</w:t>
                  </w:r>
                </w:p>
              </w:tc>
            </w:tr>
            <w:tr w:rsidR="003A1EFD" w14:paraId="58110094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E157B7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EEECA3" w14:textId="29DCBC4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F8E4EF" w14:textId="142FB43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1.0156e-12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7375C0" w14:textId="0521028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1.78395e-10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7900D3" w14:textId="5E6A2A5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-1.30496e+06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21495E" w14:textId="29E721C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083CCA" w14:textId="23077E6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1.30496e+06</w:t>
                  </w:r>
                </w:p>
              </w:tc>
            </w:tr>
            <w:tr w:rsidR="003A1EFD" w14:paraId="448D2B32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37D6D7" w14:textId="4C89DC1A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Beam-3( C:\THUVIENSOLIDWORKS\ALU</w:t>
                  </w:r>
                  <w:r>
                    <w:rPr>
                      <w:sz w:val="20"/>
                      <w:szCs w:val="20"/>
                    </w:rPr>
                    <w:lastRenderedPageBreak/>
                    <w:t>MINUM FRAMES25102020\SERI 5 (20,40)\20X20S5 - IS MISSING(1)[16])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39E3BA" w14:textId="5FCDB5D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E22672" w14:textId="71C62EF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0.000366643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E9AF04" w14:textId="5B0440C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-1.82452e-09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EC10DC" w14:textId="4D35C8C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-4.06667e-15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4F8AAE" w14:textId="2363E31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8.48729e-24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882F59" w14:textId="4A0AD12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0.000366645</w:t>
                  </w:r>
                </w:p>
              </w:tc>
            </w:tr>
            <w:tr w:rsidR="003A1EFD" w14:paraId="71E6236B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2226B3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33692F" w14:textId="1C07889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5706D8" w14:textId="680EAE4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179,528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AE4CFB" w14:textId="16412CA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-0.917792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CC2215" w14:textId="5D5A6EA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-7.21917e-06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4464DB" w14:textId="7154367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-1.89195e-16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DE0EAF" w14:textId="46BB453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179,529</w:t>
                  </w:r>
                </w:p>
              </w:tc>
            </w:tr>
            <w:tr w:rsidR="003A1EFD" w14:paraId="734FE382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0BF373" w14:textId="6977799D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Beam-4( C:\THUVIENSOLIDWORKS\ALUMINUM FRAMES25102020\SERI 5 (20,40)\20X20S5 - IS MISSING(1)[10])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8735BB" w14:textId="278165B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250E31" w14:textId="2A26C8C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-1.25738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9E3DAD" w14:textId="2CF0A0A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8.59415e+06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B0E173" w14:textId="265103C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-0.0562835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C5DD2F" w14:textId="0D0A0D6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-8.17308e-15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C316D6" w14:textId="55B21AA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8.59415e+06</w:t>
                  </w:r>
                </w:p>
              </w:tc>
            </w:tr>
            <w:tr w:rsidR="003A1EFD" w14:paraId="438F0C40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2BC95D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D8E85D" w14:textId="2CB4CBB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570569" w14:textId="2EF7DF8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-1.25738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776DE0" w14:textId="76482DA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8.59415e+06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BF1751" w14:textId="4A0BCB5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-0.0562835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EE82AC" w14:textId="4185801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-5.04314e-15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17F141" w14:textId="398F828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8.59415e+06</w:t>
                  </w:r>
                </w:p>
              </w:tc>
            </w:tr>
            <w:tr w:rsidR="003A1EFD" w14:paraId="79E91B38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6FFCAD" w14:textId="44AD372C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Beam-5( C:\THUVIENSOLIDWORKS\ALUMINUM FRAMES25102020\SERI 5 (20,40)\20X20S5 - IS MISSING(1)[11])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3D71A3" w14:textId="442A615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3D2632" w14:textId="28E5E01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-1.25738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EF3DE8" w14:textId="15D37C4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8.59415e+06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26BCC8" w14:textId="6D5344B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-0.0562769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2513C9" w14:textId="2E7F548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1.65134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74B24D" w14:textId="65D9ABC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8.59415e+06</w:t>
                  </w:r>
                </w:p>
              </w:tc>
            </w:tr>
            <w:tr w:rsidR="003A1EFD" w14:paraId="39A72B37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03A530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E4D949" w14:textId="6AA100F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709DDC" w14:textId="3DAEB24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-1.25738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64E0AF" w14:textId="71F9867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8.59415e+06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0C524B" w14:textId="0CA839B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-0.0562769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BDF458" w14:textId="2CBA8A5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-1.65134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53B082" w14:textId="0B598D7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8.59415e+06</w:t>
                  </w:r>
                </w:p>
              </w:tc>
            </w:tr>
            <w:tr w:rsidR="003A1EFD" w14:paraId="57BF84E5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E93ECB" w14:textId="4975B98F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Beam-6( C:\THUVIENSOLIDWORKS\ALUMINUM FRAMES25102020\SERI 5 (20,40)\20X20S5 - IS MISSING(1)[2])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1AE836" w14:textId="445C788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4B19C4" w14:textId="2A884A6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-4,635.23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2825E2" w14:textId="499C15B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4212FD" w14:textId="03F99FF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-2.20765e-19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DF3D1E" w14:textId="1A7B819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386D21" w14:textId="0F26EE5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</w:tr>
            <w:tr w:rsidR="003A1EFD" w14:paraId="48241DC5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803F3A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064BBE" w14:textId="63928F2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949049" w14:textId="088B3F5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5,827.14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703FAD" w14:textId="610A84F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-1.70892e-18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478CC3" w14:textId="6B9CAC3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2.05007e-19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F00888" w14:textId="7487665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840E44" w14:textId="096DDF7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5,827.14</w:t>
                  </w:r>
                </w:p>
              </w:tc>
            </w:tr>
            <w:tr w:rsidR="003A1EFD" w14:paraId="61C2F5D7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64B736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D58328" w14:textId="5722933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158EFD" w14:textId="6475E37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1B6AAF" w14:textId="19A53C0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D88F33" w14:textId="72FDB26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2.20765e-19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FA3FEA" w14:textId="09B2515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72CA2D" w14:textId="18E85A4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</w:tr>
            <w:tr w:rsidR="003A1EFD" w14:paraId="04C6B32D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668C7D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286A48" w14:textId="24DCAC3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8221F3" w14:textId="40C8747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5,959.58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5D404A" w14:textId="65286D3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-1.74927e-18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784EFE" w14:textId="5AF3BAF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2.09848e-19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7B46B4" w14:textId="53586E9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545ED4" w14:textId="0297A76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5,959.58</w:t>
                  </w:r>
                </w:p>
              </w:tc>
            </w:tr>
            <w:tr w:rsidR="003A1EFD" w14:paraId="61E572DA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D018CD" w14:textId="5C2AFA03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Beam-7( C:\THUVIENSOLIDWORKS\ALUMINUM FRAMES25102020\SERI 5 (20,40)\20X20S5 - IS MISSING(1)[14])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5461D8" w14:textId="77C61E6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3A4821" w14:textId="0689430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0.000366643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EDD75C" w14:textId="5ADDA69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-2.10742e-20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6B8ED5" w14:textId="044C74B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-2.40609e-20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5353E0" w14:textId="0425D75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C5A8B1" w14:textId="3AC1DB3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0.000366643</w:t>
                  </w:r>
                </w:p>
              </w:tc>
            </w:tr>
            <w:tr w:rsidR="003A1EFD" w14:paraId="25D63475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980028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4AC663" w14:textId="3A0303C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A9A539" w14:textId="20B4B16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179,528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344CB4" w14:textId="4F057FA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8.02779e-10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6F7CCB" w14:textId="20FFD47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1.56496e-10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1344B4" w14:textId="11875B3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3F4F68" w14:textId="10C2E90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179,528</w:t>
                  </w:r>
                </w:p>
              </w:tc>
            </w:tr>
            <w:tr w:rsidR="003A1EFD" w14:paraId="58836846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6F392C" w14:textId="2D470ADE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Beam-8( C:\THUVIENSOLIDWORKS\ALUMINUM FRAMES25102020\SERI 5 (20,40)\20X20S5 - IS MISSING(1)[18])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F15534" w14:textId="1978A4D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5E8E6C" w14:textId="44589CC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3.16866e-12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8A999A" w14:textId="1684565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3.35221e+06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339704" w14:textId="6DF20B3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-5.13629e-10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3547C6" w14:textId="79A5509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-1.60553e-15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0F502C" w14:textId="5611846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3.35221e+06</w:t>
                  </w:r>
                </w:p>
              </w:tc>
            </w:tr>
            <w:tr w:rsidR="003A1EFD" w14:paraId="48C7AD10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E65910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F3A297" w14:textId="79112B4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B14449" w14:textId="22B5FDB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-3.16866e-12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957EA8" w14:textId="3AD21A1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3.35221e+06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28E094" w14:textId="293F8CF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-5.13629e-10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3C56D2" w14:textId="060FCAC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-1.66975e-15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DB93F2" w14:textId="26E409F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3.35221e+06</w:t>
                  </w:r>
                </w:p>
              </w:tc>
            </w:tr>
            <w:tr w:rsidR="003A1EFD" w14:paraId="23B112A2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DB2DAD" w14:textId="18A2FA15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Beam-9( C:\THUVIENSOLIDWORKS\ALUMINUM FRAMES25102020\SERI 5 (20,40)\20X20S5 - IS MISSING(1)[9])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74380A" w14:textId="3F60C8B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96AA94" w14:textId="7F00696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-0.00893632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1ACC87" w14:textId="4DD836E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583,652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252BF0" w14:textId="7ABE6B3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-0.239126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13684F" w14:textId="76242B7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-5.09766e-07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957B8A" w14:textId="64A56D3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583,652</w:t>
                  </w:r>
                </w:p>
              </w:tc>
            </w:tr>
            <w:tr w:rsidR="003A1EFD" w14:paraId="720DEF60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721327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55818D" w14:textId="395AEAB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57FBE2" w14:textId="6FEB0FE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-0.083589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66C8AC" w14:textId="27CDC4D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931,359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2D3179" w14:textId="1C0567A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-28.4843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CFB145" w14:textId="1666AC6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1.00153e-05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D07463" w14:textId="7BF044A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931,388</w:t>
                  </w:r>
                </w:p>
              </w:tc>
            </w:tr>
            <w:tr w:rsidR="003A1EFD" w14:paraId="303FE472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C77EC2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56C2F2" w14:textId="4B87A49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81C263" w14:textId="2DC15B7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-0.0835892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0B2F33" w14:textId="6DDEC9A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931,359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1E8C33" w14:textId="16EC162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-7.29053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F53DBF" w14:textId="7A1B302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-1.26238e-06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4E8B3A" w14:textId="0012714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931,366</w:t>
                  </w:r>
                </w:p>
              </w:tc>
            </w:tr>
            <w:tr w:rsidR="003A1EFD" w14:paraId="0137FFFC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8A153F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5DFD1B" w14:textId="5E8F897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C3F23E" w14:textId="4399F65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-2.76766e-12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30EAB3" w14:textId="048D74F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173,309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A89505" w14:textId="41CC715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5.09034e-12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6998F0" w14:textId="5B24A8A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-9.76213e-18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1D0AE5" w14:textId="286752F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173,309</w:t>
                  </w:r>
                </w:p>
              </w:tc>
            </w:tr>
            <w:tr w:rsidR="003A1EFD" w14:paraId="30B37F75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CA3CE5" w14:textId="395C1223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Beam-10( C:\THUVIENSOLIDWORKS\ALUMINUM FRAMES25102020\SERI 5 (20,40)\20X20S5 - IS MISSING(1)[4])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8F0BB6" w14:textId="1C30969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C11BF6" w14:textId="0F0D1EF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-4,635.23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5A73D8" w14:textId="05694E2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1B309C" w14:textId="33E8345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24B65A" w14:textId="6E2DB9D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7460D3" w14:textId="6B3F2FB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</w:tr>
            <w:tr w:rsidR="003A1EFD" w14:paraId="2B5FD791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53ED17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BB6BB6" w14:textId="72166BC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201596" w14:textId="613090B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5,827.14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E8E79E" w14:textId="1F2CD94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-0.0615699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0A8738" w14:textId="169965D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-0.0295455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F23B9F" w14:textId="15E4E78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-2.81964e-10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E61928" w14:textId="0992507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5,827.23</w:t>
                  </w:r>
                </w:p>
              </w:tc>
            </w:tr>
            <w:tr w:rsidR="003A1EFD" w14:paraId="0D8E95A8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14FE13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641596" w14:textId="4D26218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9D10E7" w14:textId="4AE0FD4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9E6009" w14:textId="3461605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D70551" w14:textId="16B9B16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F402A3" w14:textId="6CD6FD4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161E21" w14:textId="0EBE7BB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</w:tr>
            <w:tr w:rsidR="003A1EFD" w14:paraId="28B0391D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15F6C6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A8B671" w14:textId="3C9D9BF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6BBC7A" w14:textId="0574FCD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5,959.58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2A93B2" w14:textId="7414A11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-0.0630246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710BC6" w14:textId="5674D92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-0.0302414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DD8B49" w14:textId="5BBB994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-2.81655e-10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355FFC" w14:textId="46F489D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5,959.67</w:t>
                  </w:r>
                </w:p>
              </w:tc>
            </w:tr>
            <w:tr w:rsidR="003A1EFD" w14:paraId="5DAFF68F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ED54A6" w14:textId="7D45F772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Beam-11( C:\THUVIENSOLIDWORKS\ALUMINUM </w:t>
                  </w:r>
                  <w:r>
                    <w:rPr>
                      <w:sz w:val="20"/>
                      <w:szCs w:val="20"/>
                    </w:rPr>
                    <w:lastRenderedPageBreak/>
                    <w:t>FRAMES25102020\SERI 5 (20,40)\20X20S5 - IS MISSING(1)[19])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D56627" w14:textId="0032D39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BCDE21" w14:textId="38ED09F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-0.899684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A26A7C" w14:textId="78A46A6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5.3447e+06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DBF05C" w14:textId="5693BF1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-0.0674883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A0E70A" w14:textId="7D160FE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-2.56527e-14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CC60F3" w14:textId="526CB5C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5.3447e+06</w:t>
                  </w:r>
                </w:p>
              </w:tc>
            </w:tr>
            <w:tr w:rsidR="003A1EFD" w14:paraId="170938E2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170636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56265A" w14:textId="2F86A19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0A1147" w14:textId="5AF1A87E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-0.899684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45AEAF" w14:textId="03D9E20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5.3447e+06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4B138B" w14:textId="58C13B3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-0.0674882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39762A" w14:textId="0808FBC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-2.31508e-14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770BB6" w14:textId="5BAEE7F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5.3447e+06</w:t>
                  </w:r>
                </w:p>
              </w:tc>
            </w:tr>
            <w:tr w:rsidR="003A1EFD" w14:paraId="35614097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6E3E38" w14:textId="6FB49F8C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Beam-12( C:\THUVIENSOLIDWORKS\ALUMINUM FRAMES25102020\SERI 5 (20,40)\20X20S5 - IS MISSING(1)[12])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55E479" w14:textId="7F59A5E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2AF928" w14:textId="2D3FA73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-0.073635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A54F77" w14:textId="7DFE469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583,651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E68390" w14:textId="1EE6DA6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-4.59019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520468" w14:textId="1954BF0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-14.3587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7FBC21" w14:textId="6331A98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583,656</w:t>
                  </w:r>
                </w:p>
              </w:tc>
            </w:tr>
            <w:tr w:rsidR="003A1EFD" w14:paraId="11717665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2E2596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649FCB" w14:textId="0341005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530059" w14:textId="6FB7368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-0.0835889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411965" w14:textId="62B42EA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931,359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7800F8" w14:textId="356F1B2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-28.4834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CA1CA8" w14:textId="0270A5F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-14.3587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BA4EE6" w14:textId="369CD56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931,388</w:t>
                  </w:r>
                </w:p>
              </w:tc>
            </w:tr>
            <w:tr w:rsidR="003A1EFD" w14:paraId="52CC8B87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8F1308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DA141D" w14:textId="39B4430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428043" w14:textId="537CA6F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-0.083589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3F817A" w14:textId="701DD40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931,359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56F7D2" w14:textId="435CE8C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-7.29047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6DE63D" w14:textId="5E5A6C5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14.3588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269FC8" w14:textId="4DFBF85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931,366</w:t>
                  </w:r>
                </w:p>
              </w:tc>
            </w:tr>
            <w:tr w:rsidR="003A1EFD" w14:paraId="74C2DA3C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02038A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4E9CE0" w14:textId="5673D3B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E50BC1" w14:textId="348CE0D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-0.083589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009E70" w14:textId="1B9AE3D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931,359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CB18CA" w14:textId="20235E0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13.9035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82B8A7" w14:textId="07DA67B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14.3588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F2AC25" w14:textId="60C8B98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931,373</w:t>
                  </w:r>
                </w:p>
              </w:tc>
            </w:tr>
            <w:tr w:rsidR="003A1EFD" w14:paraId="2FD342EA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F5F394" w14:textId="15D57309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Beam-13( C:\THUVIENSOLIDWORKS\ALUMINUM FRAMES25102020\SERI 5 (20,40)\20X20S5 - IS MISSING(1)[1])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8E4889" w14:textId="38AAE5B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818C76" w14:textId="0F3BF90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-4,635.23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F6326D" w14:textId="0ACD169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2.45072e-12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F97C34" w14:textId="78E8C6F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1EB36D" w14:textId="1526EF3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D642F3" w14:textId="11B2FA7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</w:tr>
            <w:tr w:rsidR="003A1EFD" w14:paraId="038B0F3D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826C48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80F7E5" w14:textId="1A3EEAD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B30235" w14:textId="7AC4048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5,827.14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6861F3" w14:textId="4CEDD73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3.87313e-12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82980A" w14:textId="5B66AA6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-0.059089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0FC600" w14:textId="0CA4258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1.40355e-16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2BA5F8" w14:textId="1041A74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5,827.2</w:t>
                  </w:r>
                </w:p>
              </w:tc>
            </w:tr>
            <w:tr w:rsidR="003A1EFD" w14:paraId="315D7455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ADE3B0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04DBB6" w14:textId="41BA4D5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6DA9DC" w14:textId="2334FB1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1A4778" w14:textId="4290581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2.45071e-12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34ABD2" w14:textId="3690954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B08057" w14:textId="63BB37E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38568E" w14:textId="205C8FD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</w:tr>
            <w:tr w:rsidR="003A1EFD" w14:paraId="56BD34D3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6B31A5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5C5D69" w14:textId="1A069BF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785025" w14:textId="0A9A5EC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5,959.58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A794D3" w14:textId="5F329810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4.05119e-12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054662" w14:textId="3300784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-0.0604842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69EE60" w14:textId="3412124E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1.43545e-16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EAAB5F" w14:textId="3455191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5,959.64</w:t>
                  </w:r>
                </w:p>
              </w:tc>
            </w:tr>
            <w:tr w:rsidR="003A1EFD" w14:paraId="311831A3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2AAB88" w14:textId="08E780BD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Beam-14( C:\THUVIENSOLIDWORKS\ALUMINUM FRAMES25102020\SERI 5 (20,40)\20X20S5 - IS MISSING(1)[5])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035DC5" w14:textId="34429A3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310E7B" w14:textId="7A231BB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5.19985e-12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055C33" w14:textId="2FEB900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-5.40062e-11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AF075C" w14:textId="7B0228B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-2.32007e+06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BA57EB" w14:textId="1CE03D0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2.53524e-16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CBCA2E" w14:textId="61924C3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2.32007e+06</w:t>
                  </w:r>
                </w:p>
              </w:tc>
            </w:tr>
            <w:tr w:rsidR="003A1EFD" w14:paraId="1DC9356C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6CB381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2F0E25" w14:textId="44830B4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3E5058" w14:textId="7253DA0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-5.19985e-12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9D34EF" w14:textId="15E07D2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-5.40048e-11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047D0E" w14:textId="602E6B5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-2.32007e+06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3E5FD2" w14:textId="6FD862C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-1.60439e-15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EEDE0C" w14:textId="5B51A63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2.32007e+06</w:t>
                  </w:r>
                </w:p>
              </w:tc>
            </w:tr>
            <w:tr w:rsidR="003A1EFD" w14:paraId="6F2690D2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73A829" w14:textId="13D41656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Beam-15( C:\THUVIENSOLIDWORKS\ALUMINUM FRAMES25102020\SERI 5 (20,40)\20X20S5 - IS MISSING(1)[15])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072A8C" w14:textId="4A69A49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F82E3A" w14:textId="51DC8D1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0.000366643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123A2C" w14:textId="151DDA2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-1.82452e-09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4E47F5" w14:textId="35474E2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1.24119e-14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2B4EA8" w14:textId="0B8F1B2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8.52041e-24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756167" w14:textId="0C112B8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0.000366645</w:t>
                  </w:r>
                </w:p>
              </w:tc>
            </w:tr>
            <w:tr w:rsidR="003A1EFD" w14:paraId="2A096759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C11586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63A89E" w14:textId="09BF2EF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48A7AB" w14:textId="06795C3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179,528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54FEBE" w14:textId="78D2D94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-0.917792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BDC4FF" w14:textId="4BE6874E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-7.21901e-06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3B3BC9" w14:textId="65E1A7C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-3.10818e-15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715CFF" w14:textId="1CED90F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179,529</w:t>
                  </w:r>
                </w:p>
              </w:tc>
            </w:tr>
            <w:tr w:rsidR="003A1EFD" w14:paraId="2C82DA77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0CA56B" w14:textId="7E1DA83C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Beam-16( C:\THUVIENSOLIDWORKS\ALUMINUM FRAMES25102020\SERI 5 (20,40)\20X20S5 - IS MISSING(1)[7])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32E5C5" w14:textId="52CC078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A57F9E" w14:textId="7848941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5.19984e-12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1DD46D" w14:textId="136600F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2.41745e+06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6B0F2B" w14:textId="4B409A1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5.18311e-11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31DFF3" w14:textId="08643655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-0.464602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696CE2" w14:textId="0785036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2.41745e+06</w:t>
                  </w:r>
                </w:p>
              </w:tc>
            </w:tr>
            <w:tr w:rsidR="003A1EFD" w14:paraId="68410B8A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EDA3EF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B6CF15" w14:textId="14E0DD9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332881" w14:textId="11A29D4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-5.19986e-12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A5A877" w14:textId="2678DDC7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2.41745e+06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3CC1A2" w14:textId="05E0D01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5.18311e-11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DD4CFA" w14:textId="1C9CEAE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0.464602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DEE698" w14:textId="4AECC895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2.41745e+06</w:t>
                  </w:r>
                </w:p>
              </w:tc>
            </w:tr>
            <w:tr w:rsidR="003A1EFD" w14:paraId="1B110A71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5E078C" w14:textId="284BFB2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Beam-17( C:\THUVIENSOLIDWORKS\ALUMINUM FRAMES25102020\SERI 5 (20,40)\20X20S5 - IS MISSING(1)[17])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544CE4" w14:textId="05EED37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16A828" w14:textId="36329E4F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3.16866e-12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3E04DD" w14:textId="4EF00F6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3.35221e+06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4D4F5B" w14:textId="6A8AFA1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-5.13629e-10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EA0AF5" w14:textId="70AA30B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B33BFB" w14:textId="4C1C5BF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3.35221e+06</w:t>
                  </w:r>
                </w:p>
              </w:tc>
            </w:tr>
            <w:tr w:rsidR="003A1EFD" w14:paraId="735A599D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88D6C1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A39AA8" w14:textId="7701BBA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70F220" w14:textId="1889894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-3.16866e-12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05A053" w14:textId="6F635F7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3.35221e+06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E45CCD" w14:textId="52519AA3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-5.13629e-10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C91DB5" w14:textId="1FA653B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857EB2" w14:textId="4AE6F1B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3.35221e+06</w:t>
                  </w:r>
                </w:p>
              </w:tc>
            </w:tr>
            <w:tr w:rsidR="003A1EFD" w14:paraId="2AE2BA65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EAD9C3" w14:textId="1A2C26C3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Beam-18( C:\THUVIENSOLIDWORKS\ALUMINUM FRAMES25102020\SERI 5 (20,40)\20X20S5 - IS MISSING(1)[3])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B0C1EB" w14:textId="2AD7D2B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0C1110" w14:textId="34BC9CF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5,827.14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F7719A" w14:textId="42DD7BD4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0.0307853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CDCBCE" w14:textId="45E4494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-2.07063e-07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1073C8" w14:textId="61DC441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-3.11671e-14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36803F" w14:textId="5A2E217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5,827.17</w:t>
                  </w:r>
                </w:p>
              </w:tc>
            </w:tr>
            <w:tr w:rsidR="003A1EFD" w14:paraId="1CB98E02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B79A1C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9FE296" w14:textId="36C7BC8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C47A19" w14:textId="2797A9FC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-4,635.23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8CD040" w14:textId="0060EB7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1DDF72" w14:textId="2135C93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11FB19" w14:textId="2774F11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DAAA06" w14:textId="4C50CFD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</w:tr>
            <w:tr w:rsidR="003A1EFD" w14:paraId="7712D612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36613A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3C952E" w14:textId="53438EC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33FEE0" w14:textId="61C9504B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C57FE9" w14:textId="031A2B9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C8F1C0" w14:textId="1E06C0E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EF2B78" w14:textId="04234C9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635078" w14:textId="593E1233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4,635.23</w:t>
                  </w:r>
                </w:p>
              </w:tc>
            </w:tr>
            <w:tr w:rsidR="003A1EFD" w14:paraId="5ED95CE9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CA72D4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A43357" w14:textId="3D4D041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52620D" w14:textId="4EA2F73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5,959.58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887791" w14:textId="5CF1F0E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0.0315122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5FF6A1" w14:textId="48B3F9E1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2.06334e-07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854930" w14:textId="3B86016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1.32972e-14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55BA4F" w14:textId="1EF0D65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5,959.61</w:t>
                  </w:r>
                </w:p>
              </w:tc>
            </w:tr>
            <w:tr w:rsidR="003A1EFD" w14:paraId="624E1011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954E23" w14:textId="5C284F22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Beam-19( C:\THUVIENSOLIDWORKS\ALUMINUM FRAMES25102020\SERI 5 (20,40)\20X20S5 - IS MISSING(1)[20])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E37C1E" w14:textId="1170AC29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1D57DA" w14:textId="2A896E72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-0.899684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C00E94" w14:textId="755EE52D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5.3447e+06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FC0913" w14:textId="548AE06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-0.0674883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F4F86A" w14:textId="6ED02017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-2.30936e-14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EAE489" w14:textId="416C0D8A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5.3447e+06</w:t>
                  </w:r>
                </w:p>
              </w:tc>
            </w:tr>
            <w:tr w:rsidR="003A1EFD" w14:paraId="55377504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F7B27D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873728" w14:textId="6950324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5BD9E3" w14:textId="44A5FB7A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-0.899684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C2C9EE" w14:textId="2EAD52CF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5.3447e+06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C9A207" w14:textId="4A4EA0B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-0.0674882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59B5F7" w14:textId="4578A4A9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-2.04871e-14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A6B340" w14:textId="4051BDD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5.3447e+06</w:t>
                  </w:r>
                </w:p>
              </w:tc>
            </w:tr>
            <w:tr w:rsidR="003A1EFD" w14:paraId="0C82F89E" w14:textId="77777777" w:rsidTr="003A1E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A026BE" w14:textId="513DC4A8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Beam-20( C:\THUVIENSOLIDWORKS\ALU</w:t>
                  </w:r>
                  <w:r>
                    <w:rPr>
                      <w:sz w:val="20"/>
                      <w:szCs w:val="20"/>
                    </w:rPr>
                    <w:lastRenderedPageBreak/>
                    <w:t>MINUM FRAMES25102020\SERI 5 (20,40)\20X20S5 - IS MISSING(1)[13])</w:t>
                  </w: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FAEC2F" w14:textId="49AE34E0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43CAE0" w14:textId="3B2F5908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0.000366643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CABA55" w14:textId="227751B6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-2.10735e-20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5B293E" w14:textId="568689BC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-6.0194e-22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4A0B9C" w14:textId="025ECA3E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AC4295" w14:textId="098150F1" w:rsidR="003A1EFD" w:rsidRDefault="003A1EF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0.000366643</w:t>
                  </w:r>
                </w:p>
              </w:tc>
            </w:tr>
            <w:tr w:rsidR="003A1EFD" w14:paraId="7988DD14" w14:textId="77777777" w:rsidTr="003A1EF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vMerge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B39169" w14:textId="77777777" w:rsidR="003A1EFD" w:rsidRPr="00A54E07" w:rsidRDefault="003A1EF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DE33A0" w14:textId="410AEBAB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4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6F49BB" w14:textId="5AFFDFD8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179,528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6C6525" w14:textId="253B3F22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8.02779e-10</w:t>
                  </w:r>
                </w:p>
              </w:tc>
              <w:tc>
                <w:tcPr>
                  <w:tcW w:w="62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7130F4" w14:textId="6CF1B0C6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9.45912e-12</w:t>
                  </w:r>
                </w:p>
              </w:tc>
              <w:tc>
                <w:tcPr>
                  <w:tcW w:w="492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6FEBDC" w14:textId="0F178954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3.89062e-31</w:t>
                  </w:r>
                </w:p>
              </w:tc>
              <w:tc>
                <w:tcPr>
                  <w:tcW w:w="780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B8545A" w14:textId="14FC167D" w:rsidR="003A1EFD" w:rsidRDefault="003A1EFD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179,528</w:t>
                  </w:r>
                </w:p>
              </w:tc>
            </w:tr>
          </w:tbl>
          <w:p w14:paraId="5942E3D1" w14:textId="54B75D77" w:rsidR="00EC2432" w:rsidRDefault="00EC2432" w:rsidP="000A7C6B"/>
        </w:tc>
      </w:tr>
    </w:tbl>
    <w:p w14:paraId="5BEF93AB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65C2B334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100EC5A" w14:textId="4A545643" w:rsidR="00EC2432" w:rsidRDefault="003A1EFD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86226133"/>
            <w:r>
              <w:lastRenderedPageBreak/>
              <w:t>Study Results</w:t>
            </w:r>
            <w:bookmarkEnd w:id="25"/>
          </w:p>
          <w:p w14:paraId="5B5BF3ED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3A1EFD" w14:paraId="2CA30EA6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CA114B" w14:textId="3D462FCD" w:rsidR="003A1EFD" w:rsidRDefault="003A1EFD" w:rsidP="003A1EF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064F66" w14:textId="6F35E1EE" w:rsidR="003A1EFD" w:rsidRDefault="003A1EFD" w:rsidP="003A1E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20DE23" w14:textId="2B69A2B8" w:rsidR="003A1EFD" w:rsidRDefault="003A1EFD" w:rsidP="003A1E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DF6B5A3" w14:textId="64C55A28" w:rsidR="003A1EFD" w:rsidRDefault="003A1EFD" w:rsidP="003A1E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A1EFD" w14:paraId="5B83690C" w14:textId="77777777" w:rsidTr="00866E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675C775" w14:textId="39A36F75" w:rsidR="003A1EFD" w:rsidRPr="004D2956" w:rsidRDefault="003A1EFD" w:rsidP="003A1EF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717C1D" w14:textId="2FCFFDDB" w:rsidR="003A1EFD" w:rsidRPr="004D2956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Upper bound axial and bending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D1E6279" w14:textId="77777777" w:rsidR="003A1EFD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4.482e+02N/m^2</w:t>
                  </w:r>
                </w:p>
                <w:p w14:paraId="6FB34F9B" w14:textId="51B48FF3" w:rsidR="003A1EFD" w:rsidRPr="004D2956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154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99F18C6" w14:textId="77777777" w:rsidR="003A1EFD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8.594e+06N/m^2</w:t>
                  </w:r>
                </w:p>
                <w:p w14:paraId="4D01DCE0" w14:textId="37860F9D" w:rsidR="003A1EFD" w:rsidRPr="004D2956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53</w:t>
                  </w:r>
                </w:p>
              </w:tc>
            </w:tr>
            <w:tr w:rsidR="003A1EFD" w14:paraId="432877EF" w14:textId="77777777" w:rsidTr="00866E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61CBDF" w14:textId="01CC5B8C" w:rsidR="003A1EFD" w:rsidRDefault="003A1EFD" w:rsidP="003A1EF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7E0C43B" wp14:editId="2F384180">
                        <wp:extent cx="6646545" cy="3590290"/>
                        <wp:effectExtent l="0" t="0" r="1905" b="0"/>
                        <wp:docPr id="1307063667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7063667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9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D71409" w14:textId="2EA0BA23" w:rsidR="003A1EFD" w:rsidRPr="004D2956" w:rsidRDefault="003A1EFD" w:rsidP="003A1EF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khung-Static 1-Stress-Stress1</w:t>
                  </w:r>
                </w:p>
              </w:tc>
            </w:tr>
          </w:tbl>
          <w:p w14:paraId="15792E8B" w14:textId="77777777" w:rsidR="003A1EFD" w:rsidRDefault="003A1EF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3A1EFD" w14:paraId="7A278CBE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2A2231" w14:textId="2A4D8355" w:rsidR="003A1EFD" w:rsidRDefault="003A1EFD" w:rsidP="003A1EF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6EA81D" w14:textId="6CE6220A" w:rsidR="003A1EFD" w:rsidRDefault="003A1EFD" w:rsidP="003A1E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34332F" w14:textId="5AA5C90B" w:rsidR="003A1EFD" w:rsidRDefault="003A1EFD" w:rsidP="003A1E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A9C52F7" w14:textId="1E64FCB8" w:rsidR="003A1EFD" w:rsidRDefault="003A1EFD" w:rsidP="003A1E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A1EFD" w14:paraId="4B5BBEAA" w14:textId="77777777" w:rsidTr="00866E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4F4C02" w14:textId="64B62B77" w:rsidR="003A1EFD" w:rsidRPr="004D2956" w:rsidRDefault="003A1EFD" w:rsidP="003A1EF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F23D3A7" w14:textId="2B3D5FF6" w:rsidR="003A1EFD" w:rsidRPr="004D2956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D61160" w14:textId="77777777" w:rsidR="003A1EFD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0C7B68DD" w14:textId="2A6561A0" w:rsidR="003A1EFD" w:rsidRPr="004D2956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6626E47" w14:textId="77777777" w:rsidR="003A1EFD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6.304e-01mm</w:t>
                  </w:r>
                </w:p>
                <w:p w14:paraId="7572ACCA" w14:textId="792D623F" w:rsidR="003A1EFD" w:rsidRPr="004D2956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74</w:t>
                  </w:r>
                </w:p>
              </w:tc>
            </w:tr>
            <w:tr w:rsidR="003A1EFD" w14:paraId="1436FBA0" w14:textId="77777777" w:rsidTr="00866E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AE4E36" w14:textId="1FCA1E77" w:rsidR="003A1EFD" w:rsidRDefault="003A1EFD" w:rsidP="003A1EF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7FF8A22" wp14:editId="6EBBA1BA">
                        <wp:extent cx="6646545" cy="3590290"/>
                        <wp:effectExtent l="0" t="0" r="1905" b="0"/>
                        <wp:docPr id="200442686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4426860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9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FB27E9" w14:textId="556BA074" w:rsidR="003A1EFD" w:rsidRPr="004D2956" w:rsidRDefault="003A1EFD" w:rsidP="003A1EF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khung-Static 1-Displacement-Displacement1</w:t>
                  </w:r>
                </w:p>
              </w:tc>
            </w:tr>
          </w:tbl>
          <w:p w14:paraId="17744AA9" w14:textId="77777777" w:rsidR="003A1EFD" w:rsidRDefault="003A1EF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36"/>
              <w:gridCol w:w="2240"/>
              <w:gridCol w:w="2158"/>
            </w:tblGrid>
            <w:tr w:rsidR="003A1EFD" w14:paraId="662F20C2" w14:textId="77777777" w:rsidTr="00866E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F1511B7" w14:textId="57D5A643" w:rsidR="003A1EFD" w:rsidRDefault="003A1EFD" w:rsidP="003A1EF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55A43F" w14:textId="645EC252" w:rsidR="003A1EFD" w:rsidRDefault="003A1EFD" w:rsidP="003A1E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8AEE02" w14:textId="338B7375" w:rsidR="003A1EFD" w:rsidRDefault="003A1EFD" w:rsidP="003A1E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2D9BCDC" w14:textId="312245FF" w:rsidR="003A1EFD" w:rsidRDefault="003A1EFD" w:rsidP="003A1E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A1EFD" w14:paraId="1E5A2ACB" w14:textId="77777777" w:rsidTr="00866E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9088E57" w14:textId="69BD5B55" w:rsidR="003A1EFD" w:rsidRPr="004D2956" w:rsidRDefault="003A1EFD" w:rsidP="003A1EF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8496D9C" w14:textId="77932A01" w:rsidR="003A1EFD" w:rsidRPr="004D2956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9EE4180" w14:textId="77777777" w:rsidR="003A1EFD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6.417e+00</w:t>
                  </w:r>
                </w:p>
                <w:p w14:paraId="53FEB085" w14:textId="645396CD" w:rsidR="003A1EFD" w:rsidRPr="004D2956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FDBA709" w14:textId="77777777" w:rsidR="003A1EFD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5.949e+04</w:t>
                  </w:r>
                </w:p>
                <w:p w14:paraId="6CC6B6A8" w14:textId="28A3F603" w:rsidR="003A1EFD" w:rsidRPr="004D2956" w:rsidRDefault="003A1EFD" w:rsidP="003A1E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135</w:t>
                  </w:r>
                </w:p>
              </w:tc>
            </w:tr>
            <w:tr w:rsidR="003A1EFD" w14:paraId="13A4BFC2" w14:textId="77777777" w:rsidTr="00866E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28669F" w14:textId="009F369D" w:rsidR="003A1EFD" w:rsidRDefault="003A1EFD" w:rsidP="003A1EF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6FEE6AB" wp14:editId="0D722329">
                        <wp:extent cx="6646545" cy="3590290"/>
                        <wp:effectExtent l="0" t="0" r="1905" b="0"/>
                        <wp:docPr id="460191224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0191224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9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F59012" w14:textId="1C63E06E" w:rsidR="003A1EFD" w:rsidRPr="004D2956" w:rsidRDefault="003A1EFD" w:rsidP="003A1EF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khung-Static 1-Factor of Safety-Factor of Safety1</w:t>
                  </w:r>
                </w:p>
              </w:tc>
            </w:tr>
          </w:tbl>
          <w:p w14:paraId="25D82386" w14:textId="77777777" w:rsidR="003A1EFD" w:rsidRPr="000B04D4" w:rsidRDefault="003A1EFD" w:rsidP="000A7C6B"/>
          <w:bookmarkEnd w:id="22"/>
          <w:bookmarkEnd w:id="23"/>
          <w:bookmarkEnd w:id="24"/>
          <w:p w14:paraId="44A76B0D" w14:textId="769E4A8A" w:rsidR="00EC2432" w:rsidRDefault="00EC2432" w:rsidP="000A7C6B"/>
        </w:tc>
      </w:tr>
    </w:tbl>
    <w:p w14:paraId="7961B7CA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0CB96DBF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69BA944" w14:textId="262709E4" w:rsidR="000B1701" w:rsidRDefault="003A1EFD" w:rsidP="003A1EFD">
            <w:pPr>
              <w:pStyle w:val="Heading1"/>
            </w:pPr>
            <w:bookmarkStart w:id="26" w:name="_Toc186226134"/>
            <w:r>
              <w:lastRenderedPageBreak/>
              <w:t>Conclusion</w:t>
            </w:r>
            <w:bookmarkEnd w:id="26"/>
          </w:p>
        </w:tc>
      </w:tr>
    </w:tbl>
    <w:p w14:paraId="44C7F07B" w14:textId="6ED6C810" w:rsidR="00AC3438" w:rsidRPr="00AC3438" w:rsidRDefault="00AC3438" w:rsidP="00FE0924"/>
    <w:sectPr w:rsidR="00AC3438" w:rsidRPr="00AC3438" w:rsidSect="003A1EFD">
      <w:footerReference w:type="default" r:id="rId18"/>
      <w:footerReference w:type="first" r:id="rId19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C4918" w14:textId="77777777" w:rsidR="003A1EFD" w:rsidRDefault="003A1EFD" w:rsidP="00F25CD7">
      <w:pPr>
        <w:spacing w:after="0" w:line="240" w:lineRule="auto"/>
      </w:pPr>
      <w:r>
        <w:separator/>
      </w:r>
    </w:p>
  </w:endnote>
  <w:endnote w:type="continuationSeparator" w:id="0">
    <w:p w14:paraId="6CB1BA4E" w14:textId="77777777" w:rsidR="003A1EFD" w:rsidRDefault="003A1EFD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253613A9" w14:textId="77777777" w:rsidTr="003E1AE9">
      <w:tc>
        <w:tcPr>
          <w:tcW w:w="867" w:type="pct"/>
        </w:tcPr>
        <w:p w14:paraId="6F47AF5E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38E1773" wp14:editId="7D26392B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C1FAF0C" w14:textId="0D915111" w:rsidR="00DC4D2F" w:rsidRDefault="003A1EFD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68B299D" w14:textId="114B7BB7" w:rsidR="00DC4D2F" w:rsidRDefault="003A1EFD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khung</w:t>
          </w:r>
        </w:p>
      </w:tc>
      <w:tc>
        <w:tcPr>
          <w:tcW w:w="0" w:type="auto"/>
          <w:vAlign w:val="bottom"/>
        </w:tcPr>
        <w:p w14:paraId="33C8461A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269D076C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263B143E" w14:textId="77777777" w:rsidTr="00BF0BC4">
      <w:tc>
        <w:tcPr>
          <w:tcW w:w="1908" w:type="dxa"/>
        </w:tcPr>
        <w:p w14:paraId="79C73FCE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E6C0EC6" wp14:editId="527F87FD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BE7C9AE" w14:textId="5AC4B519" w:rsidR="00DC4D2F" w:rsidRDefault="003A1EFD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630FE30" w14:textId="701121F2" w:rsidR="00DC4D2F" w:rsidRDefault="003A1EFD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khung</w:t>
          </w:r>
        </w:p>
      </w:tc>
      <w:tc>
        <w:tcPr>
          <w:tcW w:w="360" w:type="dxa"/>
          <w:vAlign w:val="bottom"/>
        </w:tcPr>
        <w:p w14:paraId="10945986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3844898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17ED1" w14:textId="77777777" w:rsidR="003A1EFD" w:rsidRDefault="003A1EFD" w:rsidP="00F25CD7">
      <w:pPr>
        <w:spacing w:after="0" w:line="240" w:lineRule="auto"/>
      </w:pPr>
      <w:r>
        <w:separator/>
      </w:r>
    </w:p>
  </w:footnote>
  <w:footnote w:type="continuationSeparator" w:id="0">
    <w:p w14:paraId="7E6BDAE6" w14:textId="77777777" w:rsidR="003A1EFD" w:rsidRDefault="003A1EFD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FD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1EFD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186B"/>
  <w15:docId w15:val="{22F23B4A-5A17-47CD-BC6D-9035D9A1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21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Administrator</dc:creator>
  <cp:lastModifiedBy>Nhut Ly Minh</cp:lastModifiedBy>
  <cp:revision>1</cp:revision>
  <dcterms:created xsi:type="dcterms:W3CDTF">2024-12-27T14:07:00Z</dcterms:created>
  <dcterms:modified xsi:type="dcterms:W3CDTF">2024-12-27T14:08:00Z</dcterms:modified>
</cp:coreProperties>
</file>